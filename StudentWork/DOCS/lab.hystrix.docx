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7795499"/>
    <w:bookmarkStart w:id="1" w:name="_GoBack"/>
    <w:bookmarkEnd w:id="1"/>
    <w:p w14:paraId="3EAD59DC" w14:textId="0ED5A439" w:rsidR="00FC5995" w:rsidRDefault="00CC7B8E" w:rsidP="004A02F9">
      <w:pPr>
        <w:pStyle w:val="ExTitle"/>
        <w:tabs>
          <w:tab w:val="clear" w:pos="3720"/>
          <w:tab w:val="num" w:pos="4111"/>
        </w:tabs>
        <w:ind w:left="4111" w:hanging="4253"/>
      </w:pPr>
      <w:r>
        <w:rPr>
          <w:noProof/>
          <w:lang w:val="en-US"/>
        </w:rPr>
        <mc:AlternateContent>
          <mc:Choice Requires="wps">
            <w:drawing>
              <wp:anchor distT="0" distB="0" distL="114300" distR="114300" simplePos="0" relativeHeight="251656704" behindDoc="1" locked="0" layoutInCell="1" allowOverlap="1" wp14:anchorId="55E89150" wp14:editId="0396A6FC">
                <wp:simplePos x="0" y="0"/>
                <wp:positionH relativeFrom="margin">
                  <wp:align>center</wp:align>
                </wp:positionH>
                <wp:positionV relativeFrom="paragraph">
                  <wp:posOffset>-683895</wp:posOffset>
                </wp:positionV>
                <wp:extent cx="8429625" cy="179070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9625" cy="1790700"/>
                        </a:xfrm>
                        <a:prstGeom prst="rect">
                          <a:avLst/>
                        </a:prstGeom>
                        <a:solidFill>
                          <a:sysClr val="windowText" lastClr="000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B2A989" id="Rectangle 1" o:spid="_x0000_s1026" style="position:absolute;margin-left:0;margin-top:-53.85pt;width:663.75pt;height:141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" fillcolor="windowText" stroked="f" strokeweight="2pt">
                <v:path arrowok="t"/>
                <w10:wrap anchorx="margin"/>
              </v:rect>
            </w:pict>
          </mc:Fallback>
        </mc:AlternateContent>
      </w:r>
      <w:r>
        <w:rPr>
          <w:noProof/>
          <w:lang w:val="en-US"/>
        </w:rPr>
        <w:drawing>
          <wp:anchor distT="0" distB="0" distL="114300" distR="114300" simplePos="0" relativeHeight="251660800" behindDoc="0" locked="0" layoutInCell="1" allowOverlap="1" wp14:anchorId="3E37119D" wp14:editId="21DC1112">
            <wp:simplePos x="0" y="0"/>
            <wp:positionH relativeFrom="margin">
              <wp:posOffset>-76200</wp:posOffset>
            </wp:positionH>
            <wp:positionV relativeFrom="margin">
              <wp:posOffset>-419100</wp:posOffset>
            </wp:positionV>
            <wp:extent cx="1314450" cy="1314450"/>
            <wp:effectExtent l="0" t="0" r="0" b="0"/>
            <wp:wrapSquare wrapText="bothSides"/>
            <wp:docPr id="3" name="Picture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Placeholder 11"/>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995" w:rsidRPr="008F35C0">
        <w:t>Create a “</w:t>
      </w:r>
      <w:bookmarkEnd w:id="0"/>
      <w:r w:rsidR="00324ACC">
        <w:t>REST JPA Repository’’ Spring Boot Program</w:t>
      </w:r>
    </w:p>
    <w:p w14:paraId="0FB29044" w14:textId="44F79A4A" w:rsidR="00892878" w:rsidRDefault="00892878" w:rsidP="00892878">
      <w:pPr>
        <w:rPr>
          <w:lang w:val="nl-NL"/>
        </w:rPr>
      </w:pPr>
    </w:p>
    <w:p w14:paraId="50554736" w14:textId="69E6E44B" w:rsidR="00892878" w:rsidRDefault="00E276FE" w:rsidP="00892878">
      <w:pPr>
        <w:rPr>
          <w:lang w:val="nl-NL"/>
        </w:rPr>
      </w:pPr>
      <w:r>
        <w:rPr>
          <w:noProof/>
        </w:rPr>
        <mc:AlternateContent>
          <mc:Choice Requires="wps">
            <w:drawing>
              <wp:anchor distT="0" distB="0" distL="114300" distR="114300" simplePos="0" relativeHeight="251662848" behindDoc="0" locked="0" layoutInCell="1" allowOverlap="1" wp14:anchorId="1C12496B" wp14:editId="0439744E">
                <wp:simplePos x="0" y="0"/>
                <wp:positionH relativeFrom="margin">
                  <wp:align>center</wp:align>
                </wp:positionH>
                <wp:positionV relativeFrom="paragraph">
                  <wp:posOffset>152400</wp:posOffset>
                </wp:positionV>
                <wp:extent cx="7848000" cy="85725"/>
                <wp:effectExtent l="0" t="0" r="63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000" cy="85725"/>
                        </a:xfrm>
                        <a:prstGeom prst="rect">
                          <a:avLst/>
                        </a:prstGeom>
                        <a:solidFill>
                          <a:srgbClr val="F7964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9365EE6" id="Rectangle 2" o:spid="_x0000_s1026" style="position:absolute;margin-left:0;margin-top:12pt;width:617.95pt;height:6.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" fillcolor="#f79647" stroked="f" strokeweight="2pt">
                <v:path arrowok="t"/>
                <w10:wrap anchorx="margin"/>
              </v:rect>
            </w:pict>
          </mc:Fallback>
        </mc:AlternateContent>
      </w:r>
    </w:p>
    <w:p w14:paraId="7299B988" w14:textId="77777777" w:rsidR="00892878" w:rsidRDefault="00892878" w:rsidP="00892878">
      <w:pPr>
        <w:rPr>
          <w:lang w:val="nl-NL"/>
        </w:rPr>
      </w:pPr>
    </w:p>
    <w:p w14:paraId="17A2F7B9" w14:textId="77777777" w:rsidR="00892878" w:rsidRDefault="00892878" w:rsidP="00892878">
      <w:pPr>
        <w:rPr>
          <w:lang w:val="nl-NL"/>
        </w:rPr>
      </w:pPr>
    </w:p>
    <w:p w14:paraId="1AD2C66F" w14:textId="77777777" w:rsidR="00892878" w:rsidRPr="00892878" w:rsidRDefault="00892878" w:rsidP="00892878">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170"/>
      </w:tblGrid>
      <w:tr w:rsidR="004A02F9" w14:paraId="7D5FE9AA" w14:textId="77777777" w:rsidTr="003B598B">
        <w:trPr>
          <w:trHeight w:val="400"/>
        </w:trPr>
        <w:tc>
          <w:tcPr>
            <w:tcW w:w="5000" w:type="pct"/>
            <w:gridSpan w:val="2"/>
            <w:tcBorders>
              <w:bottom w:val="single" w:sz="4" w:space="0" w:color="auto"/>
            </w:tcBorders>
            <w:shd w:val="clear" w:color="auto" w:fill="F79647"/>
            <w:vAlign w:val="center"/>
          </w:tcPr>
          <w:p w14:paraId="5FC756F5" w14:textId="1CFCCBD2" w:rsidR="004A02F9" w:rsidRDefault="004A02F9" w:rsidP="004A02F9">
            <w:r w:rsidRPr="002D513B">
              <w:rPr>
                <w:b/>
              </w:rPr>
              <w:t>Overview</w:t>
            </w:r>
          </w:p>
        </w:tc>
      </w:tr>
      <w:tr w:rsidR="001271AD" w14:paraId="777A72A2" w14:textId="77777777" w:rsidTr="003B598B">
        <w:trPr>
          <w:trHeight w:val="400"/>
        </w:trPr>
        <w:tc>
          <w:tcPr>
            <w:tcW w:w="5000" w:type="pct"/>
            <w:gridSpan w:val="2"/>
            <w:tcBorders>
              <w:top w:val="nil"/>
            </w:tcBorders>
          </w:tcPr>
          <w:p w14:paraId="17BB180F" w14:textId="77777777" w:rsidR="00324ACC" w:rsidRDefault="00324ACC" w:rsidP="00324ACC">
            <w:pPr>
              <w:pStyle w:val="ExText"/>
            </w:pPr>
            <w:r>
              <w:t xml:space="preserve">In this exercise you will write a basic Spring Boot program that allows for the adding and finding of a  “User” Object from an in-memory database (H2) via REST API’s. </w:t>
            </w:r>
          </w:p>
          <w:p w14:paraId="7F96BA6E" w14:textId="77777777" w:rsidR="00324ACC" w:rsidRDefault="00324ACC" w:rsidP="00324ACC">
            <w:pPr>
              <w:pStyle w:val="ExText"/>
            </w:pPr>
            <w:r>
              <w:t>The objectives of this exercise are:</w:t>
            </w:r>
          </w:p>
          <w:p w14:paraId="547B1D00" w14:textId="77777777" w:rsidR="00324ACC" w:rsidRDefault="00324ACC" w:rsidP="00324ACC">
            <w:pPr>
              <w:pStyle w:val="ExText"/>
            </w:pPr>
            <w:r>
              <w:t>1.</w:t>
            </w:r>
            <w:r>
              <w:tab/>
              <w:t>Learn how to configure and run a Spring Boot program.</w:t>
            </w:r>
          </w:p>
          <w:p w14:paraId="12145967" w14:textId="77777777" w:rsidR="00324ACC" w:rsidRDefault="00324ACC" w:rsidP="00324ACC">
            <w:pPr>
              <w:pStyle w:val="ExText"/>
            </w:pPr>
            <w:r>
              <w:t>2.</w:t>
            </w:r>
            <w:r>
              <w:tab/>
              <w:t>Become confident that you understand how “</w:t>
            </w:r>
            <w:proofErr w:type="spellStart"/>
            <w:r>
              <w:t>AutoConfiguration</w:t>
            </w:r>
            <w:proofErr w:type="spellEnd"/>
            <w:r>
              <w:t>” works.</w:t>
            </w:r>
          </w:p>
          <w:p w14:paraId="78C6A37A" w14:textId="31B67413" w:rsidR="00C5681B" w:rsidRPr="004C64B8" w:rsidRDefault="00324ACC" w:rsidP="00324ACC">
            <w:pPr>
              <w:pStyle w:val="ExText"/>
            </w:pPr>
            <w:r>
              <w:t>3.</w:t>
            </w:r>
            <w:r>
              <w:tab/>
              <w:t>Gain familiarity with the basics of the Spring-Data Repository configuration.</w:t>
            </w:r>
          </w:p>
        </w:tc>
      </w:tr>
      <w:tr w:rsidR="001271AD" w14:paraId="79A7D01A" w14:textId="77777777" w:rsidTr="003B598B">
        <w:trPr>
          <w:trHeight w:val="400"/>
        </w:trPr>
        <w:tc>
          <w:tcPr>
            <w:tcW w:w="1520" w:type="pct"/>
            <w:tcBorders>
              <w:top w:val="single" w:sz="4" w:space="0" w:color="FFFFFF"/>
              <w:left w:val="single" w:sz="4" w:space="0" w:color="000000"/>
              <w:bottom w:val="single" w:sz="4" w:space="0" w:color="FFFFFF"/>
              <w:right w:val="single" w:sz="4" w:space="0" w:color="FFFFFF"/>
            </w:tcBorders>
            <w:shd w:val="clear" w:color="auto" w:fill="F79647"/>
            <w:vAlign w:val="center"/>
          </w:tcPr>
          <w:p w14:paraId="2F8C9FAC" w14:textId="77777777" w:rsidR="001271AD" w:rsidRPr="002D513B" w:rsidRDefault="001271AD" w:rsidP="00657A39">
            <w:pPr>
              <w:pStyle w:val="ExTableText"/>
              <w:rPr>
                <w:b/>
              </w:rPr>
            </w:pPr>
            <w:r w:rsidRPr="002D513B">
              <w:rPr>
                <w:b/>
              </w:rPr>
              <w:t>Objective</w:t>
            </w:r>
          </w:p>
        </w:tc>
        <w:tc>
          <w:tcPr>
            <w:tcW w:w="3480" w:type="pct"/>
            <w:tcBorders>
              <w:left w:val="single" w:sz="4" w:space="0" w:color="FFFFFF"/>
            </w:tcBorders>
          </w:tcPr>
          <w:p w14:paraId="40D655D6" w14:textId="359E6BD6" w:rsidR="00C5681B" w:rsidRDefault="00324ACC" w:rsidP="00657A39">
            <w:pPr>
              <w:pStyle w:val="ExTableText"/>
            </w:pPr>
            <w:r w:rsidRPr="00FC5995">
              <w:t xml:space="preserve">Familiarity with creating and </w:t>
            </w:r>
            <w:r>
              <w:t>running</w:t>
            </w:r>
            <w:r w:rsidRPr="00FC5995">
              <w:t xml:space="preserve"> Spring</w:t>
            </w:r>
            <w:r>
              <w:t xml:space="preserve"> Boot</w:t>
            </w:r>
            <w:r w:rsidRPr="00FC5995">
              <w:t xml:space="preserve"> programs.</w:t>
            </w:r>
          </w:p>
        </w:tc>
      </w:tr>
      <w:tr w:rsidR="001271AD" w:rsidRPr="00D1227A" w14:paraId="041D3BEA" w14:textId="77777777" w:rsidTr="003B598B">
        <w:trPr>
          <w:trHeight w:val="400"/>
        </w:trPr>
        <w:tc>
          <w:tcPr>
            <w:tcW w:w="1520" w:type="pct"/>
            <w:tcBorders>
              <w:top w:val="single" w:sz="4" w:space="0" w:color="FFFFFF"/>
              <w:left w:val="single" w:sz="4" w:space="0" w:color="000000"/>
              <w:bottom w:val="single" w:sz="4" w:space="0" w:color="FFFFFF"/>
              <w:right w:val="single" w:sz="4" w:space="0" w:color="FFFFFF"/>
            </w:tcBorders>
            <w:shd w:val="clear" w:color="auto" w:fill="F79647"/>
            <w:vAlign w:val="center"/>
          </w:tcPr>
          <w:p w14:paraId="35E75BB9" w14:textId="77777777" w:rsidR="001271AD" w:rsidRPr="002D513B" w:rsidRDefault="001271AD" w:rsidP="00657A39">
            <w:pPr>
              <w:pStyle w:val="ExTableText"/>
              <w:rPr>
                <w:b/>
              </w:rPr>
            </w:pPr>
            <w:r w:rsidRPr="002D513B">
              <w:rPr>
                <w:b/>
              </w:rPr>
              <w:t>Builds on Previous Labs</w:t>
            </w:r>
          </w:p>
        </w:tc>
        <w:tc>
          <w:tcPr>
            <w:tcW w:w="3480" w:type="pct"/>
            <w:tcBorders>
              <w:left w:val="single" w:sz="4" w:space="0" w:color="FFFFFF"/>
            </w:tcBorders>
          </w:tcPr>
          <w:p w14:paraId="07B69FCD" w14:textId="36109BC1" w:rsidR="001271AD" w:rsidRPr="00D1227A" w:rsidRDefault="00324ACC" w:rsidP="001271AD">
            <w:pPr>
              <w:pStyle w:val="ExTableText"/>
            </w:pPr>
            <w:r w:rsidRPr="00FC5995">
              <w:t>Standalone.  However, all the code for this exercise is directly covered in the course.</w:t>
            </w:r>
          </w:p>
        </w:tc>
      </w:tr>
      <w:tr w:rsidR="001271AD" w:rsidRPr="00EF32C9" w14:paraId="08483194" w14:textId="77777777" w:rsidTr="003B598B">
        <w:trPr>
          <w:trHeight w:val="400"/>
        </w:trPr>
        <w:tc>
          <w:tcPr>
            <w:tcW w:w="1520" w:type="pct"/>
            <w:tcBorders>
              <w:top w:val="single" w:sz="4" w:space="0" w:color="FFFFFF"/>
              <w:left w:val="single" w:sz="4" w:space="0" w:color="000000"/>
              <w:bottom w:val="single" w:sz="4" w:space="0" w:color="auto"/>
              <w:right w:val="single" w:sz="4" w:space="0" w:color="FFFFFF"/>
            </w:tcBorders>
            <w:shd w:val="clear" w:color="auto" w:fill="F79647"/>
            <w:vAlign w:val="center"/>
          </w:tcPr>
          <w:p w14:paraId="70903B93" w14:textId="77777777" w:rsidR="001271AD" w:rsidRPr="002D513B" w:rsidRDefault="001271AD" w:rsidP="00657A39">
            <w:pPr>
              <w:pStyle w:val="ExTableText"/>
              <w:rPr>
                <w:b/>
              </w:rPr>
            </w:pPr>
            <w:r w:rsidRPr="002D513B">
              <w:rPr>
                <w:b/>
              </w:rPr>
              <w:t>Time to Complete</w:t>
            </w:r>
          </w:p>
        </w:tc>
        <w:tc>
          <w:tcPr>
            <w:tcW w:w="3480" w:type="pct"/>
            <w:tcBorders>
              <w:left w:val="single" w:sz="4" w:space="0" w:color="FFFFFF"/>
            </w:tcBorders>
          </w:tcPr>
          <w:p w14:paraId="684A5FC0" w14:textId="77777777" w:rsidR="001271AD" w:rsidRPr="00EF32C9" w:rsidRDefault="008D1882" w:rsidP="00622A75">
            <w:pPr>
              <w:pStyle w:val="ExTableText"/>
            </w:pPr>
            <w:r>
              <w:t>30</w:t>
            </w:r>
            <w:r w:rsidR="001271AD" w:rsidRPr="00EF32C9">
              <w:t xml:space="preserve"> minutes</w:t>
            </w:r>
          </w:p>
        </w:tc>
      </w:tr>
    </w:tbl>
    <w:p w14:paraId="7C2AF44E" w14:textId="77777777" w:rsidR="00324ACC" w:rsidRDefault="00324ACC" w:rsidP="00324ACC">
      <w:pPr>
        <w:pStyle w:val="ExNoteHeader"/>
      </w:pPr>
      <w:r>
        <w:t>Start your IDE and import “</w:t>
      </w:r>
      <w:r w:rsidRPr="00B532B0">
        <w:t>spring-boot-rest-service</w:t>
      </w:r>
      <w:r>
        <w:t>-lab” Project</w:t>
      </w:r>
    </w:p>
    <w:p w14:paraId="16EB4568" w14:textId="77777777" w:rsidR="00324ACC" w:rsidRDefault="00324ACC" w:rsidP="00324ACC">
      <w:pPr>
        <w:pStyle w:val="ExText"/>
      </w:pPr>
      <w:r>
        <w:t>Prior to starting on this exercise, if you have not already done so, please work through the tutorial on setting up your IDE for this course.  Take your time working through that tutorial, making sure you understand what you are being asked to do because you will be working with these tools and utilities throughout the remainder of the course.</w:t>
      </w:r>
    </w:p>
    <w:p w14:paraId="5AD25E01" w14:textId="77777777" w:rsidR="00324ACC" w:rsidRDefault="00324ACC" w:rsidP="00324ACC">
      <w:pPr>
        <w:pStyle w:val="ExListParagraph"/>
      </w:pPr>
      <w:r>
        <w:t>Import an “</w:t>
      </w:r>
      <w:r w:rsidRPr="00EB1469">
        <w:rPr>
          <w:b/>
          <w:i/>
        </w:rPr>
        <w:t>Existing Maven Projects</w:t>
      </w:r>
      <w:r>
        <w:t xml:space="preserve">” called </w:t>
      </w:r>
      <w:r w:rsidRPr="00BA2888">
        <w:rPr>
          <w:b/>
        </w:rPr>
        <w:t>spring-boot-rest-service</w:t>
      </w:r>
      <w:r>
        <w:rPr>
          <w:b/>
        </w:rPr>
        <w:t>-lab</w:t>
      </w:r>
      <w:r>
        <w:t xml:space="preserve">. You can perform this operation from a variety of starting points (right-click in the Project Explorer and select </w:t>
      </w:r>
      <w:r w:rsidRPr="004A002F">
        <w:rPr>
          <w:b/>
        </w:rPr>
        <w:t>Import-&gt;import</w:t>
      </w:r>
      <w:r>
        <w:t>).</w:t>
      </w:r>
    </w:p>
    <w:p w14:paraId="536D212E" w14:textId="77777777" w:rsidR="00324ACC" w:rsidRDefault="00324ACC" w:rsidP="00324ACC">
      <w:pPr>
        <w:pStyle w:val="ExListParagraph"/>
      </w:pPr>
      <w:r>
        <w:t>Select an import source of “</w:t>
      </w:r>
      <w:r w:rsidRPr="00FC5995">
        <w:rPr>
          <w:b/>
        </w:rPr>
        <w:t>Existing Maven Projects</w:t>
      </w:r>
      <w:r>
        <w:t xml:space="preserve">” and click </w:t>
      </w:r>
      <w:proofErr w:type="gramStart"/>
      <w:r w:rsidRPr="00FC5995">
        <w:rPr>
          <w:b/>
        </w:rPr>
        <w:t>Next</w:t>
      </w:r>
      <w:proofErr w:type="gramEnd"/>
      <w:r>
        <w:t>.</w:t>
      </w:r>
    </w:p>
    <w:p w14:paraId="1C9ED33B" w14:textId="77777777" w:rsidR="00324ACC" w:rsidRDefault="00324ACC" w:rsidP="00324ACC">
      <w:pPr>
        <w:pStyle w:val="ExListParagraph"/>
      </w:pPr>
      <w:r>
        <w:t xml:space="preserve">For the Root Directory, select the lab-code directory: </w:t>
      </w:r>
      <w:r w:rsidRPr="00FC5995">
        <w:rPr>
          <w:b/>
        </w:rPr>
        <w:t>~/</w:t>
      </w:r>
      <w:proofErr w:type="spellStart"/>
      <w:r w:rsidRPr="00FC5995">
        <w:rPr>
          <w:b/>
        </w:rPr>
        <w:t>StudentWork</w:t>
      </w:r>
      <w:proofErr w:type="spellEnd"/>
      <w:r w:rsidRPr="00696B05">
        <w:rPr>
          <w:b/>
        </w:rPr>
        <w:t>/</w:t>
      </w:r>
      <w:r>
        <w:rPr>
          <w:b/>
        </w:rPr>
        <w:t>Labs/</w:t>
      </w:r>
      <w:r w:rsidRPr="00696B05">
        <w:rPr>
          <w:b/>
        </w:rPr>
        <w:t>spring-boot-rest-service</w:t>
      </w:r>
      <w:r>
        <w:rPr>
          <w:b/>
        </w:rPr>
        <w:t>-lab</w:t>
      </w:r>
    </w:p>
    <w:p w14:paraId="141A3908" w14:textId="77777777" w:rsidR="00324ACC" w:rsidRDefault="00324ACC" w:rsidP="00324ACC">
      <w:pPr>
        <w:pStyle w:val="ExListParagraph"/>
      </w:pPr>
      <w:r>
        <w:t xml:space="preserve">Click the </w:t>
      </w:r>
      <w:r w:rsidRPr="00FC5995">
        <w:rPr>
          <w:b/>
        </w:rPr>
        <w:t>Finish</w:t>
      </w:r>
      <w:r>
        <w:t xml:space="preserve"> button.</w:t>
      </w:r>
    </w:p>
    <w:p w14:paraId="4D0A9D08" w14:textId="77777777" w:rsidR="00324ACC" w:rsidRDefault="00324ACC" w:rsidP="00324ACC">
      <w:pPr>
        <w:pStyle w:val="ExText"/>
      </w:pPr>
      <w:r>
        <w:t xml:space="preserve">You should now have the </w:t>
      </w:r>
      <w:r w:rsidRPr="009E7611">
        <w:rPr>
          <w:b/>
        </w:rPr>
        <w:t>spring-boot-rest-service</w:t>
      </w:r>
      <w:r>
        <w:rPr>
          <w:b/>
        </w:rPr>
        <w:t>-lab</w:t>
      </w:r>
      <w:r>
        <w:t xml:space="preserve"> project created that includes a sub-section called </w:t>
      </w:r>
      <w:r w:rsidRPr="00360D1A">
        <w:rPr>
          <w:b/>
          <w:i/>
        </w:rPr>
        <w:t>Maven Dependencies</w:t>
      </w:r>
      <w:r>
        <w:t xml:space="preserve"> that includes all the required libraries for this project.</w:t>
      </w:r>
    </w:p>
    <w:p w14:paraId="2B370D6E" w14:textId="77777777" w:rsidR="00324ACC" w:rsidRDefault="00324ACC" w:rsidP="00324ACC">
      <w:pPr>
        <w:pStyle w:val="ExNoteHeader"/>
      </w:pPr>
      <w:r>
        <w:t>Add Maven build support for Spring Boot.</w:t>
      </w:r>
    </w:p>
    <w:p w14:paraId="7A0B0069" w14:textId="77777777" w:rsidR="00324ACC" w:rsidRDefault="00324ACC" w:rsidP="00324ACC">
      <w:pPr>
        <w:pStyle w:val="ExNoteHeader"/>
      </w:pPr>
      <w:r>
        <w:t>Step 1: Add Maven Plugin and Spring Boot Starters.</w:t>
      </w:r>
    </w:p>
    <w:p w14:paraId="131BB8FA" w14:textId="77777777" w:rsidR="00324ACC" w:rsidRPr="004A002F" w:rsidRDefault="00324ACC" w:rsidP="00324ACC">
      <w:pPr>
        <w:pStyle w:val="ExListParagraph"/>
      </w:pPr>
      <w:r>
        <w:t xml:space="preserve">Open </w:t>
      </w:r>
      <w:r w:rsidRPr="001120F8">
        <w:rPr>
          <w:rFonts w:ascii="Courier New" w:hAnsi="Courier New" w:cs="Courier New"/>
          <w:b/>
        </w:rPr>
        <w:t>pom.xml</w:t>
      </w:r>
      <w:r>
        <w:t xml:space="preserve">, located in project root </w:t>
      </w:r>
      <w:r w:rsidRPr="009F1FF4">
        <w:rPr>
          <w:rFonts w:ascii="Courier New" w:hAnsi="Courier New" w:cs="Courier New"/>
          <w:b/>
          <w:sz w:val="24"/>
        </w:rPr>
        <w:t>~/</w:t>
      </w:r>
      <w:r>
        <w:t xml:space="preserve"> directory, and switch to XML view (far right-hand tab in Eclipse file view)</w:t>
      </w:r>
      <w:r w:rsidRPr="00C650A3">
        <w:rPr>
          <w:b/>
        </w:rPr>
        <w:t xml:space="preserve">. </w:t>
      </w:r>
    </w:p>
    <w:p w14:paraId="299419FA" w14:textId="77777777" w:rsidR="00324ACC" w:rsidRDefault="00324ACC" w:rsidP="00324ACC">
      <w:pPr>
        <w:pStyle w:val="ExListParagraph"/>
      </w:pPr>
      <w:r>
        <w:t xml:space="preserve">Look for the </w:t>
      </w:r>
      <w:r w:rsidRPr="00051239">
        <w:rPr>
          <w:rFonts w:ascii="Courier New" w:hAnsi="Courier New" w:cs="Courier New"/>
          <w:b/>
          <w:i/>
        </w:rPr>
        <w:t>&lt;plugins&gt;</w:t>
      </w:r>
      <w:r>
        <w:t xml:space="preserve"> section of the </w:t>
      </w:r>
      <w:r w:rsidRPr="00051239">
        <w:rPr>
          <w:rFonts w:ascii="Courier New" w:hAnsi="Courier New" w:cs="Courier New"/>
        </w:rPr>
        <w:t>pom.xml</w:t>
      </w:r>
      <w:r>
        <w:t xml:space="preserve">. </w:t>
      </w:r>
    </w:p>
    <w:p w14:paraId="31B5466A" w14:textId="77777777" w:rsidR="00324ACC" w:rsidRDefault="00324ACC" w:rsidP="00324ACC">
      <w:pPr>
        <w:pStyle w:val="ExListParagraph"/>
      </w:pPr>
      <w:r>
        <w:t xml:space="preserve">Add the spring boot maven plugin inside the </w:t>
      </w:r>
      <w:r w:rsidRPr="00A50F11">
        <w:rPr>
          <w:rFonts w:ascii="Courier New" w:hAnsi="Courier New" w:cs="Courier New"/>
          <w:b/>
          <w:i/>
        </w:rPr>
        <w:t>&lt;plugins&gt;</w:t>
      </w:r>
      <w:r>
        <w:t xml:space="preserve"> section:</w:t>
      </w:r>
    </w:p>
    <w:p w14:paraId="125B2C00" w14:textId="77777777" w:rsidR="00324ACC" w:rsidRDefault="00324ACC" w:rsidP="00324ACC">
      <w:pPr>
        <w:pStyle w:val="ExCode"/>
        <w:rPr>
          <w:rFonts w:cs="Courier New"/>
        </w:rPr>
      </w:pPr>
    </w:p>
    <w:p w14:paraId="4EB3A728" w14:textId="77777777" w:rsidR="00324ACC" w:rsidRPr="00E07944" w:rsidRDefault="00324ACC" w:rsidP="00324ACC">
      <w:pPr>
        <w:pStyle w:val="ExCode"/>
        <w:rPr>
          <w:rFonts w:cs="Courier New"/>
          <w:b/>
        </w:rPr>
      </w:pPr>
      <w:r w:rsidRPr="00E07944">
        <w:rPr>
          <w:rFonts w:cs="Courier New"/>
        </w:rPr>
        <w:t xml:space="preserve">  </w:t>
      </w:r>
      <w:r w:rsidRPr="00E07944">
        <w:rPr>
          <w:rFonts w:cs="Courier New"/>
          <w:b/>
        </w:rPr>
        <w:t>&lt;</w:t>
      </w:r>
      <w:proofErr w:type="gramStart"/>
      <w:r w:rsidRPr="00E07944">
        <w:rPr>
          <w:rFonts w:cs="Courier New"/>
          <w:b/>
        </w:rPr>
        <w:t>plugin</w:t>
      </w:r>
      <w:proofErr w:type="gramEnd"/>
      <w:r w:rsidRPr="00E07944">
        <w:rPr>
          <w:rFonts w:cs="Courier New"/>
          <w:b/>
        </w:rPr>
        <w:t>&gt;</w:t>
      </w:r>
    </w:p>
    <w:p w14:paraId="5D209B59" w14:textId="77777777" w:rsidR="00324ACC" w:rsidRPr="00E07944" w:rsidRDefault="00324ACC" w:rsidP="00324ACC">
      <w:pPr>
        <w:pStyle w:val="ExCode"/>
        <w:rPr>
          <w:rFonts w:cs="Courier New"/>
          <w:b/>
        </w:rPr>
      </w:pPr>
      <w:r w:rsidRPr="00E07944">
        <w:rPr>
          <w:rFonts w:cs="Courier New"/>
          <w:b/>
        </w:rPr>
        <w:t xml:space="preserve">    &lt;</w:t>
      </w:r>
      <w:proofErr w:type="spellStart"/>
      <w:r w:rsidRPr="00E07944">
        <w:rPr>
          <w:rFonts w:cs="Courier New"/>
          <w:b/>
        </w:rPr>
        <w:t>groupId</w:t>
      </w:r>
      <w:proofErr w:type="spellEnd"/>
      <w:r w:rsidRPr="00E07944">
        <w:rPr>
          <w:rFonts w:cs="Courier New"/>
          <w:b/>
        </w:rPr>
        <w:t>&gt;</w:t>
      </w:r>
      <w:proofErr w:type="spellStart"/>
      <w:r w:rsidRPr="00E07944">
        <w:rPr>
          <w:rFonts w:cs="Courier New"/>
          <w:b/>
        </w:rPr>
        <w:t>org.springframework.boot</w:t>
      </w:r>
      <w:proofErr w:type="spellEnd"/>
      <w:r w:rsidRPr="00E07944">
        <w:rPr>
          <w:rFonts w:cs="Courier New"/>
          <w:b/>
        </w:rPr>
        <w:t>&lt;/</w:t>
      </w:r>
      <w:proofErr w:type="spellStart"/>
      <w:r w:rsidRPr="00E07944">
        <w:rPr>
          <w:rFonts w:cs="Courier New"/>
          <w:b/>
        </w:rPr>
        <w:t>groupId</w:t>
      </w:r>
      <w:proofErr w:type="spellEnd"/>
      <w:r w:rsidRPr="00E07944">
        <w:rPr>
          <w:rFonts w:cs="Courier New"/>
          <w:b/>
        </w:rPr>
        <w:t>&gt;</w:t>
      </w:r>
    </w:p>
    <w:p w14:paraId="46F47BCD" w14:textId="77777777" w:rsidR="00324ACC" w:rsidRPr="00E07944" w:rsidRDefault="00324ACC" w:rsidP="00324ACC">
      <w:pPr>
        <w:pStyle w:val="ExCode"/>
        <w:rPr>
          <w:rFonts w:cs="Courier New"/>
          <w:b/>
        </w:rPr>
      </w:pPr>
      <w:r w:rsidRPr="00E07944">
        <w:rPr>
          <w:rFonts w:cs="Courier New"/>
          <w:b/>
        </w:rPr>
        <w:t xml:space="preserve">    &lt;</w:t>
      </w:r>
      <w:proofErr w:type="spellStart"/>
      <w:proofErr w:type="gramStart"/>
      <w:r w:rsidRPr="00E07944">
        <w:rPr>
          <w:rFonts w:cs="Courier New"/>
          <w:b/>
        </w:rPr>
        <w:t>artifactId</w:t>
      </w:r>
      <w:proofErr w:type="spellEnd"/>
      <w:proofErr w:type="gramEnd"/>
      <w:r w:rsidRPr="00E07944">
        <w:rPr>
          <w:rFonts w:cs="Courier New"/>
          <w:b/>
        </w:rPr>
        <w:t>&gt;spring-boot-maven-plugin&lt;/</w:t>
      </w:r>
      <w:proofErr w:type="spellStart"/>
      <w:r w:rsidRPr="00E07944">
        <w:rPr>
          <w:rFonts w:cs="Courier New"/>
          <w:b/>
        </w:rPr>
        <w:t>artifactId</w:t>
      </w:r>
      <w:proofErr w:type="spellEnd"/>
      <w:r w:rsidRPr="00E07944">
        <w:rPr>
          <w:rFonts w:cs="Courier New"/>
          <w:b/>
        </w:rPr>
        <w:t>&gt;</w:t>
      </w:r>
    </w:p>
    <w:p w14:paraId="2C3E327A" w14:textId="77777777" w:rsidR="00324ACC" w:rsidRPr="00E07944" w:rsidRDefault="00324ACC" w:rsidP="00324ACC">
      <w:pPr>
        <w:pStyle w:val="ExCode"/>
        <w:rPr>
          <w:rFonts w:cs="Courier New"/>
          <w:b/>
        </w:rPr>
      </w:pPr>
      <w:r w:rsidRPr="00E07944">
        <w:rPr>
          <w:rFonts w:cs="Courier New"/>
          <w:b/>
        </w:rPr>
        <w:t xml:space="preserve">  &lt;/plugin&gt;</w:t>
      </w:r>
    </w:p>
    <w:p w14:paraId="69234557" w14:textId="77777777" w:rsidR="00324ACC" w:rsidRDefault="00324ACC" w:rsidP="00324ACC">
      <w:pPr>
        <w:pStyle w:val="ExCode"/>
      </w:pPr>
    </w:p>
    <w:p w14:paraId="0927FE57" w14:textId="77777777" w:rsidR="00324ACC" w:rsidRDefault="00324ACC" w:rsidP="00324ACC">
      <w:pPr>
        <w:pStyle w:val="ExText"/>
      </w:pPr>
      <w:r>
        <w:t>We're now going to add two spring boot starters to the maven project as dependencies.</w:t>
      </w:r>
    </w:p>
    <w:p w14:paraId="5E54FA03" w14:textId="77777777" w:rsidR="00324ACC" w:rsidRDefault="00324ACC" w:rsidP="00324ACC">
      <w:pPr>
        <w:pStyle w:val="ExListParagraph"/>
      </w:pPr>
      <w:r>
        <w:t xml:space="preserve">Look for the </w:t>
      </w:r>
      <w:r w:rsidRPr="00051239">
        <w:rPr>
          <w:rFonts w:ascii="Courier New" w:hAnsi="Courier New" w:cs="Courier New"/>
          <w:b/>
          <w:i/>
        </w:rPr>
        <w:t>&lt;</w:t>
      </w:r>
      <w:r>
        <w:rPr>
          <w:rFonts w:ascii="Courier New" w:hAnsi="Courier New" w:cs="Courier New"/>
          <w:b/>
          <w:i/>
        </w:rPr>
        <w:t>dependencies</w:t>
      </w:r>
      <w:r w:rsidRPr="00051239">
        <w:rPr>
          <w:rFonts w:ascii="Courier New" w:hAnsi="Courier New" w:cs="Courier New"/>
          <w:b/>
          <w:i/>
        </w:rPr>
        <w:t>&gt;</w:t>
      </w:r>
      <w:r>
        <w:t xml:space="preserve"> section of the </w:t>
      </w:r>
      <w:r w:rsidRPr="00051239">
        <w:rPr>
          <w:rFonts w:ascii="Courier New" w:hAnsi="Courier New" w:cs="Courier New"/>
        </w:rPr>
        <w:t>pom.xml</w:t>
      </w:r>
      <w:r>
        <w:t xml:space="preserve">. </w:t>
      </w:r>
    </w:p>
    <w:p w14:paraId="7D083DF2" w14:textId="77777777" w:rsidR="00324ACC" w:rsidRDefault="00324ACC" w:rsidP="00324ACC">
      <w:pPr>
        <w:pStyle w:val="ExListParagraph"/>
      </w:pPr>
      <w:r>
        <w:t xml:space="preserve">Add the </w:t>
      </w:r>
      <w:r w:rsidRPr="008D145D">
        <w:rPr>
          <w:b/>
        </w:rPr>
        <w:t>spring-boot-starter-data-rest</w:t>
      </w:r>
      <w:r>
        <w:t xml:space="preserve"> inside the </w:t>
      </w:r>
      <w:r w:rsidRPr="00A50F11">
        <w:rPr>
          <w:rFonts w:ascii="Courier New" w:hAnsi="Courier New" w:cs="Courier New"/>
          <w:b/>
          <w:i/>
        </w:rPr>
        <w:t>&lt;</w:t>
      </w:r>
      <w:r>
        <w:rPr>
          <w:rFonts w:ascii="Courier New" w:hAnsi="Courier New" w:cs="Courier New"/>
          <w:b/>
          <w:i/>
        </w:rPr>
        <w:t>dependencies</w:t>
      </w:r>
      <w:r w:rsidRPr="00A50F11">
        <w:rPr>
          <w:rFonts w:ascii="Courier New" w:hAnsi="Courier New" w:cs="Courier New"/>
          <w:b/>
          <w:i/>
        </w:rPr>
        <w:t>&gt;</w:t>
      </w:r>
      <w:r>
        <w:t xml:space="preserve"> section.</w:t>
      </w:r>
    </w:p>
    <w:p w14:paraId="403D6C98" w14:textId="77777777" w:rsidR="00324ACC" w:rsidRDefault="00324ACC" w:rsidP="00324ACC">
      <w:pPr>
        <w:pStyle w:val="ExListParagraph"/>
      </w:pPr>
      <w:r>
        <w:t xml:space="preserve">Add the </w:t>
      </w:r>
      <w:r w:rsidRPr="008D145D">
        <w:rPr>
          <w:b/>
        </w:rPr>
        <w:t>spring-boot-starter-data-</w:t>
      </w:r>
      <w:proofErr w:type="spellStart"/>
      <w:r>
        <w:rPr>
          <w:b/>
        </w:rPr>
        <w:t>jpa</w:t>
      </w:r>
      <w:proofErr w:type="spellEnd"/>
      <w:r>
        <w:t xml:space="preserve"> inside the </w:t>
      </w:r>
      <w:r w:rsidRPr="00A50F11">
        <w:rPr>
          <w:rFonts w:ascii="Courier New" w:hAnsi="Courier New" w:cs="Courier New"/>
          <w:b/>
          <w:i/>
        </w:rPr>
        <w:t>&lt;</w:t>
      </w:r>
      <w:r>
        <w:rPr>
          <w:rFonts w:ascii="Courier New" w:hAnsi="Courier New" w:cs="Courier New"/>
          <w:b/>
          <w:i/>
        </w:rPr>
        <w:t>dependencies</w:t>
      </w:r>
      <w:r w:rsidRPr="00A50F11">
        <w:rPr>
          <w:rFonts w:ascii="Courier New" w:hAnsi="Courier New" w:cs="Courier New"/>
          <w:b/>
          <w:i/>
        </w:rPr>
        <w:t>&gt;</w:t>
      </w:r>
      <w:r>
        <w:t xml:space="preserve"> section.</w:t>
      </w:r>
    </w:p>
    <w:p w14:paraId="0F7BCA7B" w14:textId="77777777" w:rsidR="00324ACC" w:rsidRDefault="00324ACC" w:rsidP="00324ACC">
      <w:pPr>
        <w:pStyle w:val="ExListParagraph"/>
      </w:pPr>
      <w:r>
        <w:t xml:space="preserve">Make sure to </w:t>
      </w:r>
      <w:r>
        <w:rPr>
          <w:b/>
        </w:rPr>
        <w:t>save</w:t>
      </w:r>
      <w:r>
        <w:t xml:space="preserve"> all files.</w:t>
      </w:r>
    </w:p>
    <w:p w14:paraId="1B137A32" w14:textId="77777777" w:rsidR="00324ACC" w:rsidRDefault="00324ACC" w:rsidP="00324ACC">
      <w:pPr>
        <w:pStyle w:val="ExNoteHeader"/>
      </w:pPr>
      <w:r>
        <w:t xml:space="preserve">Step 2: Create the </w:t>
      </w:r>
      <w:proofErr w:type="spellStart"/>
      <w:r w:rsidRPr="00830C65">
        <w:rPr>
          <w:rFonts w:ascii="Courier New" w:hAnsi="Courier New" w:cs="Courier New"/>
        </w:rPr>
        <w:t>SpringBootRestServiceApplication</w:t>
      </w:r>
      <w:proofErr w:type="spellEnd"/>
      <w:r w:rsidRPr="00830C65">
        <w:t xml:space="preserve"> </w:t>
      </w:r>
      <w:r>
        <w:t>class</w:t>
      </w:r>
    </w:p>
    <w:p w14:paraId="55439BC4" w14:textId="77777777" w:rsidR="00324ACC" w:rsidRDefault="00324ACC" w:rsidP="00324ACC">
      <w:pPr>
        <w:pStyle w:val="ExListParagraph"/>
      </w:pPr>
      <w:r>
        <w:t xml:space="preserve">Right click on the </w:t>
      </w:r>
      <w:proofErr w:type="spellStart"/>
      <w:r w:rsidRPr="00772F25">
        <w:rPr>
          <w:rFonts w:ascii="Courier New" w:hAnsi="Courier New" w:cs="Courier New"/>
          <w:b/>
        </w:rPr>
        <w:t>com.springclass.boot</w:t>
      </w:r>
      <w:proofErr w:type="spellEnd"/>
      <w:r w:rsidRPr="00C650A3">
        <w:t xml:space="preserve"> package</w:t>
      </w:r>
      <w:r>
        <w:t xml:space="preserve">, located in projects </w:t>
      </w:r>
      <w:r w:rsidRPr="005B0388">
        <w:rPr>
          <w:rFonts w:ascii="Courier New" w:hAnsi="Courier New" w:cs="Courier New"/>
          <w:b/>
          <w:szCs w:val="21"/>
        </w:rPr>
        <w:t>~/</w:t>
      </w:r>
      <w:proofErr w:type="spellStart"/>
      <w:r w:rsidRPr="005B0388">
        <w:rPr>
          <w:rFonts w:ascii="Courier New" w:hAnsi="Courier New" w:cs="Courier New"/>
          <w:b/>
          <w:szCs w:val="21"/>
        </w:rPr>
        <w:t>src</w:t>
      </w:r>
      <w:proofErr w:type="spellEnd"/>
      <w:r w:rsidRPr="005B0388">
        <w:rPr>
          <w:rFonts w:ascii="Courier New" w:hAnsi="Courier New" w:cs="Courier New"/>
          <w:b/>
          <w:szCs w:val="21"/>
        </w:rPr>
        <w:t>/main/java</w:t>
      </w:r>
      <w:r>
        <w:t xml:space="preserve"> directory, and select </w:t>
      </w:r>
      <w:r w:rsidRPr="007A2431">
        <w:rPr>
          <w:b/>
        </w:rPr>
        <w:t>New -&gt; Class</w:t>
      </w:r>
      <w:r>
        <w:t xml:space="preserve">. </w:t>
      </w:r>
    </w:p>
    <w:p w14:paraId="1DBB929C" w14:textId="77777777" w:rsidR="00324ACC" w:rsidRDefault="00324ACC" w:rsidP="00324ACC">
      <w:pPr>
        <w:pStyle w:val="ExListParagraph"/>
      </w:pPr>
      <w:r>
        <w:t xml:space="preserve">Name the new class </w:t>
      </w:r>
      <w:proofErr w:type="spellStart"/>
      <w:r w:rsidRPr="00830C65">
        <w:rPr>
          <w:rFonts w:ascii="Courier New" w:hAnsi="Courier New" w:cs="Courier New"/>
        </w:rPr>
        <w:t>SpringBootRestServiceApplication</w:t>
      </w:r>
      <w:proofErr w:type="spellEnd"/>
      <w:r w:rsidRPr="00830C65">
        <w:t xml:space="preserve"> </w:t>
      </w:r>
      <w:r>
        <w:t xml:space="preserve">and click </w:t>
      </w:r>
      <w:r w:rsidRPr="00C650A3">
        <w:rPr>
          <w:b/>
        </w:rPr>
        <w:t>Finish</w:t>
      </w:r>
      <w:r>
        <w:t>.</w:t>
      </w:r>
    </w:p>
    <w:p w14:paraId="3FF42D6F" w14:textId="77777777" w:rsidR="00324ACC" w:rsidRDefault="00324ACC" w:rsidP="00324ACC">
      <w:pPr>
        <w:pStyle w:val="ExListParagraph"/>
      </w:pPr>
      <w:r>
        <w:t xml:space="preserve">Annotate the Class with </w:t>
      </w:r>
      <w:r w:rsidRPr="00AB077D">
        <w:rPr>
          <w:rFonts w:ascii="Courier New" w:hAnsi="Courier New" w:cs="Courier New"/>
        </w:rPr>
        <w:t>@</w:t>
      </w:r>
      <w:proofErr w:type="spellStart"/>
      <w:r w:rsidRPr="00AB077D">
        <w:rPr>
          <w:rFonts w:ascii="Courier New" w:hAnsi="Courier New" w:cs="Courier New"/>
        </w:rPr>
        <w:t>SpringBootApplication</w:t>
      </w:r>
      <w:proofErr w:type="spellEnd"/>
      <w:r>
        <w:t xml:space="preserve"> to enable Auto Configuration.</w:t>
      </w:r>
    </w:p>
    <w:p w14:paraId="157FCF19" w14:textId="77777777" w:rsidR="00324ACC" w:rsidRPr="00B07090" w:rsidRDefault="00324ACC" w:rsidP="00324ACC">
      <w:pPr>
        <w:pStyle w:val="ExListParagraph"/>
      </w:pPr>
      <w:r>
        <w:t xml:space="preserve">Add a </w:t>
      </w:r>
      <w:r w:rsidRPr="00B07090">
        <w:rPr>
          <w:rFonts w:ascii="Courier New" w:hAnsi="Courier New" w:cs="Courier New"/>
          <w:b/>
          <w:i/>
        </w:rPr>
        <w:t>main</w:t>
      </w:r>
      <w:r>
        <w:t xml:space="preserve"> method and run the Spring application </w:t>
      </w:r>
      <w:proofErr w:type="spellStart"/>
      <w:r w:rsidRPr="00B07090">
        <w:rPr>
          <w:rFonts w:ascii="Courier New" w:hAnsi="Courier New" w:cs="Courier New"/>
        </w:rPr>
        <w:t>SpringApplication.run</w:t>
      </w:r>
      <w:proofErr w:type="spellEnd"/>
      <w:r w:rsidRPr="00B07090">
        <w:rPr>
          <w:rFonts w:ascii="Courier New" w:hAnsi="Courier New" w:cs="Courier New"/>
        </w:rPr>
        <w:t>(</w:t>
      </w:r>
      <w:proofErr w:type="spellStart"/>
      <w:r w:rsidRPr="00B07090">
        <w:rPr>
          <w:rFonts w:ascii="Courier New" w:hAnsi="Courier New" w:cs="Courier New"/>
        </w:rPr>
        <w:t>SpringBootRestServiceApplication.class</w:t>
      </w:r>
      <w:proofErr w:type="spellEnd"/>
      <w:r w:rsidRPr="00B07090">
        <w:rPr>
          <w:rFonts w:ascii="Courier New" w:hAnsi="Courier New" w:cs="Courier New"/>
        </w:rPr>
        <w:t xml:space="preserve">, </w:t>
      </w:r>
      <w:proofErr w:type="spellStart"/>
      <w:r w:rsidRPr="00B07090">
        <w:rPr>
          <w:rFonts w:ascii="Courier New" w:hAnsi="Courier New" w:cs="Courier New"/>
        </w:rPr>
        <w:t>args</w:t>
      </w:r>
      <w:proofErr w:type="spellEnd"/>
      <w:r w:rsidRPr="00B07090">
        <w:rPr>
          <w:rFonts w:ascii="Courier New" w:hAnsi="Courier New" w:cs="Courier New"/>
        </w:rPr>
        <w:t>);</w:t>
      </w:r>
    </w:p>
    <w:p w14:paraId="6338A867" w14:textId="77777777" w:rsidR="00324ACC" w:rsidRDefault="00324ACC" w:rsidP="00324ACC">
      <w:pPr>
        <w:pStyle w:val="ExNoteHeader"/>
      </w:pPr>
      <w:r>
        <w:t xml:space="preserve">Step 3: Create the </w:t>
      </w:r>
      <w:r>
        <w:rPr>
          <w:rFonts w:ascii="Courier New" w:hAnsi="Courier New" w:cs="Courier New"/>
        </w:rPr>
        <w:t>User</w:t>
      </w:r>
      <w:r w:rsidRPr="00830C65">
        <w:t xml:space="preserve"> </w:t>
      </w:r>
      <w:r>
        <w:t>class</w:t>
      </w:r>
    </w:p>
    <w:p w14:paraId="0FA16BB6" w14:textId="77777777" w:rsidR="00324ACC" w:rsidRDefault="00324ACC" w:rsidP="00324ACC">
      <w:pPr>
        <w:pStyle w:val="ExListParagraph"/>
      </w:pPr>
      <w:r>
        <w:t xml:space="preserve">Right click on the </w:t>
      </w:r>
      <w:proofErr w:type="spellStart"/>
      <w:r w:rsidRPr="00772F25">
        <w:rPr>
          <w:rFonts w:ascii="Courier New" w:hAnsi="Courier New" w:cs="Courier New"/>
          <w:b/>
        </w:rPr>
        <w:t>com.springclass.boot</w:t>
      </w:r>
      <w:proofErr w:type="spellEnd"/>
      <w:r w:rsidRPr="00C650A3">
        <w:t xml:space="preserve"> package</w:t>
      </w:r>
      <w:r>
        <w:t xml:space="preserve">, located in projects </w:t>
      </w:r>
      <w:r w:rsidRPr="005B0388">
        <w:rPr>
          <w:rFonts w:ascii="Courier New" w:hAnsi="Courier New" w:cs="Courier New"/>
          <w:b/>
          <w:szCs w:val="21"/>
        </w:rPr>
        <w:t>~/</w:t>
      </w:r>
      <w:proofErr w:type="spellStart"/>
      <w:r w:rsidRPr="005B0388">
        <w:rPr>
          <w:rFonts w:ascii="Courier New" w:hAnsi="Courier New" w:cs="Courier New"/>
          <w:b/>
          <w:szCs w:val="21"/>
        </w:rPr>
        <w:t>src</w:t>
      </w:r>
      <w:proofErr w:type="spellEnd"/>
      <w:r w:rsidRPr="005B0388">
        <w:rPr>
          <w:rFonts w:ascii="Courier New" w:hAnsi="Courier New" w:cs="Courier New"/>
          <w:b/>
          <w:szCs w:val="21"/>
        </w:rPr>
        <w:t>/main/java</w:t>
      </w:r>
      <w:r>
        <w:t xml:space="preserve"> directory, and select </w:t>
      </w:r>
      <w:r w:rsidRPr="007A2431">
        <w:rPr>
          <w:b/>
        </w:rPr>
        <w:t xml:space="preserve">New -&gt; </w:t>
      </w:r>
      <w:r>
        <w:rPr>
          <w:b/>
        </w:rPr>
        <w:t>Package</w:t>
      </w:r>
      <w:r>
        <w:t xml:space="preserve">. </w:t>
      </w:r>
    </w:p>
    <w:p w14:paraId="3EADD4FF" w14:textId="77777777" w:rsidR="00324ACC" w:rsidRDefault="00324ACC" w:rsidP="00324ACC">
      <w:pPr>
        <w:pStyle w:val="ExListParagraph"/>
      </w:pPr>
      <w:r>
        <w:t xml:space="preserve">Name the new package </w:t>
      </w:r>
      <w:proofErr w:type="spellStart"/>
      <w:r w:rsidRPr="00772F25">
        <w:rPr>
          <w:rFonts w:ascii="Courier New" w:hAnsi="Courier New" w:cs="Courier New"/>
          <w:b/>
        </w:rPr>
        <w:t>com.springclass.boot</w:t>
      </w:r>
      <w:r>
        <w:rPr>
          <w:rFonts w:ascii="Courier New" w:hAnsi="Courier New" w:cs="Courier New"/>
          <w:b/>
        </w:rPr>
        <w:t>.domain</w:t>
      </w:r>
      <w:proofErr w:type="spellEnd"/>
      <w:r>
        <w:rPr>
          <w:rFonts w:ascii="Courier New" w:hAnsi="Courier New" w:cs="Courier New"/>
          <w:b/>
        </w:rPr>
        <w:t xml:space="preserve"> </w:t>
      </w:r>
      <w:r>
        <w:t xml:space="preserve">and click </w:t>
      </w:r>
      <w:r w:rsidRPr="00C650A3">
        <w:rPr>
          <w:b/>
        </w:rPr>
        <w:t>Finish</w:t>
      </w:r>
      <w:r>
        <w:t>.</w:t>
      </w:r>
    </w:p>
    <w:p w14:paraId="2DD1171A" w14:textId="77777777" w:rsidR="00324ACC" w:rsidRDefault="00324ACC" w:rsidP="00324ACC">
      <w:pPr>
        <w:pStyle w:val="ExListParagraph"/>
      </w:pPr>
      <w:r>
        <w:t xml:space="preserve">Right click on the </w:t>
      </w:r>
      <w:proofErr w:type="spellStart"/>
      <w:r w:rsidRPr="00772F25">
        <w:rPr>
          <w:rFonts w:ascii="Courier New" w:hAnsi="Courier New" w:cs="Courier New"/>
          <w:b/>
        </w:rPr>
        <w:t>com.springclass.boot</w:t>
      </w:r>
      <w:r>
        <w:rPr>
          <w:rFonts w:ascii="Courier New" w:hAnsi="Courier New" w:cs="Courier New"/>
          <w:b/>
        </w:rPr>
        <w:t>.domain</w:t>
      </w:r>
      <w:proofErr w:type="spellEnd"/>
      <w:r w:rsidRPr="00C650A3">
        <w:t xml:space="preserve"> package</w:t>
      </w:r>
      <w:r>
        <w:t xml:space="preserve"> and select </w:t>
      </w:r>
      <w:r w:rsidRPr="007A2431">
        <w:rPr>
          <w:b/>
        </w:rPr>
        <w:t>New -&gt; Class</w:t>
      </w:r>
      <w:r>
        <w:t xml:space="preserve">. </w:t>
      </w:r>
    </w:p>
    <w:p w14:paraId="496FF977" w14:textId="77777777" w:rsidR="00324ACC" w:rsidRDefault="00324ACC" w:rsidP="00324ACC">
      <w:pPr>
        <w:pStyle w:val="ExListParagraph"/>
      </w:pPr>
      <w:r>
        <w:t xml:space="preserve">Name the new class </w:t>
      </w:r>
      <w:r w:rsidRPr="003147F4">
        <w:rPr>
          <w:rFonts w:ascii="Courier New" w:hAnsi="Courier New" w:cs="Courier New"/>
          <w:b/>
        </w:rPr>
        <w:t>User</w:t>
      </w:r>
      <w:r w:rsidRPr="00830C65">
        <w:t xml:space="preserve"> </w:t>
      </w:r>
      <w:r>
        <w:t xml:space="preserve">and click </w:t>
      </w:r>
      <w:r w:rsidRPr="00C650A3">
        <w:rPr>
          <w:b/>
        </w:rPr>
        <w:t>Finish</w:t>
      </w:r>
      <w:r>
        <w:t>.</w:t>
      </w:r>
    </w:p>
    <w:p w14:paraId="67C22CD6" w14:textId="77777777" w:rsidR="00324ACC" w:rsidRPr="007A7D40" w:rsidRDefault="00324ACC" w:rsidP="00324ACC">
      <w:pPr>
        <w:pStyle w:val="ExListParagraph"/>
      </w:pPr>
      <w:r>
        <w:t xml:space="preserve">Annotate the </w:t>
      </w:r>
      <w:r>
        <w:rPr>
          <w:rFonts w:ascii="Courier New" w:hAnsi="Courier New" w:cs="Courier New"/>
          <w:b/>
        </w:rPr>
        <w:t>User</w:t>
      </w:r>
      <w:r>
        <w:t xml:space="preserve"> class with </w:t>
      </w:r>
      <w:proofErr w:type="gramStart"/>
      <w:r w:rsidRPr="007313C8">
        <w:rPr>
          <w:rFonts w:ascii="Courier New" w:hAnsi="Courier New" w:cs="Courier New"/>
          <w:b/>
        </w:rPr>
        <w:t>@</w:t>
      </w:r>
      <w:proofErr w:type="spellStart"/>
      <w:r w:rsidRPr="007313C8">
        <w:rPr>
          <w:rFonts w:ascii="Courier New" w:hAnsi="Courier New" w:cs="Courier New"/>
          <w:b/>
        </w:rPr>
        <w:t>javax.persistence.Entity</w:t>
      </w:r>
      <w:proofErr w:type="spellEnd"/>
      <w:r>
        <w:t xml:space="preserve"> .</w:t>
      </w:r>
      <w:proofErr w:type="gramEnd"/>
    </w:p>
    <w:p w14:paraId="1F3EE915" w14:textId="77777777" w:rsidR="00324ACC" w:rsidRPr="007A7D40" w:rsidRDefault="00324ACC" w:rsidP="00324ACC">
      <w:pPr>
        <w:pStyle w:val="ExListParagraph"/>
      </w:pPr>
      <w:r>
        <w:t xml:space="preserve">Add Variables for </w:t>
      </w:r>
      <w:r w:rsidRPr="004D47A8">
        <w:rPr>
          <w:rFonts w:ascii="Courier New" w:hAnsi="Courier New" w:cs="Courier New"/>
          <w:b/>
        </w:rPr>
        <w:t xml:space="preserve">long id, String </w:t>
      </w:r>
      <w:proofErr w:type="spellStart"/>
      <w:r w:rsidRPr="004D47A8">
        <w:rPr>
          <w:rFonts w:ascii="Courier New" w:hAnsi="Courier New" w:cs="Courier New"/>
          <w:b/>
        </w:rPr>
        <w:t>firstName</w:t>
      </w:r>
      <w:proofErr w:type="spellEnd"/>
      <w:r w:rsidRPr="004D47A8">
        <w:rPr>
          <w:rFonts w:ascii="Courier New" w:hAnsi="Courier New" w:cs="Courier New"/>
          <w:b/>
        </w:rPr>
        <w:t xml:space="preserve">, String </w:t>
      </w:r>
      <w:proofErr w:type="spellStart"/>
      <w:r w:rsidRPr="004D47A8">
        <w:rPr>
          <w:rFonts w:ascii="Courier New" w:hAnsi="Courier New" w:cs="Courier New"/>
          <w:b/>
        </w:rPr>
        <w:t>lastName</w:t>
      </w:r>
      <w:proofErr w:type="spellEnd"/>
      <w:r>
        <w:t>, and add setters and getters.</w:t>
      </w:r>
    </w:p>
    <w:p w14:paraId="4B808E37" w14:textId="77777777" w:rsidR="00324ACC" w:rsidRPr="007A7D40" w:rsidRDefault="00324ACC" w:rsidP="00324ACC">
      <w:pPr>
        <w:pStyle w:val="ExListParagraph"/>
      </w:pPr>
      <w:r>
        <w:t xml:space="preserve">Annotate variable </w:t>
      </w:r>
      <w:r w:rsidRPr="004D47A8">
        <w:rPr>
          <w:rFonts w:ascii="Courier New" w:hAnsi="Courier New" w:cs="Courier New"/>
          <w:b/>
        </w:rPr>
        <w:t>id</w:t>
      </w:r>
      <w:r>
        <w:t xml:space="preserve"> with </w:t>
      </w:r>
      <w:r w:rsidRPr="00727C15">
        <w:rPr>
          <w:rFonts w:ascii="Courier New" w:hAnsi="Courier New" w:cs="Courier New"/>
          <w:b/>
        </w:rPr>
        <w:t>@Id</w:t>
      </w:r>
      <w:r>
        <w:t xml:space="preserve"> and </w:t>
      </w:r>
      <w:proofErr w:type="gramStart"/>
      <w:r w:rsidRPr="00727C15">
        <w:rPr>
          <w:rFonts w:ascii="Courier New" w:hAnsi="Courier New" w:cs="Courier New"/>
          <w:b/>
        </w:rPr>
        <w:t>@</w:t>
      </w:r>
      <w:proofErr w:type="spellStart"/>
      <w:r w:rsidRPr="00727C15">
        <w:rPr>
          <w:rFonts w:ascii="Courier New" w:hAnsi="Courier New" w:cs="Courier New"/>
          <w:b/>
        </w:rPr>
        <w:t>GeneratedValue</w:t>
      </w:r>
      <w:proofErr w:type="spellEnd"/>
      <w:r w:rsidRPr="00727C15">
        <w:rPr>
          <w:rFonts w:ascii="Courier New" w:hAnsi="Courier New" w:cs="Courier New"/>
          <w:b/>
        </w:rPr>
        <w:t>(</w:t>
      </w:r>
      <w:proofErr w:type="gramEnd"/>
      <w:r w:rsidRPr="00727C15">
        <w:rPr>
          <w:rFonts w:ascii="Courier New" w:hAnsi="Courier New" w:cs="Courier New"/>
          <w:b/>
        </w:rPr>
        <w:t xml:space="preserve">strategy = </w:t>
      </w:r>
      <w:proofErr w:type="spellStart"/>
      <w:r w:rsidRPr="00727C15">
        <w:rPr>
          <w:rFonts w:ascii="Courier New" w:hAnsi="Courier New" w:cs="Courier New"/>
          <w:b/>
        </w:rPr>
        <w:t>GenerationType.AUTO</w:t>
      </w:r>
      <w:proofErr w:type="spellEnd"/>
      <w:r w:rsidRPr="00727C15">
        <w:rPr>
          <w:rFonts w:ascii="Courier New" w:hAnsi="Courier New" w:cs="Courier New"/>
          <w:b/>
        </w:rPr>
        <w:t>)</w:t>
      </w:r>
      <w:r>
        <w:t xml:space="preserve"> .</w:t>
      </w:r>
    </w:p>
    <w:p w14:paraId="1DDCA7AE" w14:textId="77777777" w:rsidR="00324ACC" w:rsidRPr="008E0B67" w:rsidRDefault="00324ACC" w:rsidP="00324ACC">
      <w:pPr>
        <w:pStyle w:val="ExNoteHeader"/>
      </w:pPr>
      <w:r>
        <w:t xml:space="preserve">Step 4: Create the </w:t>
      </w:r>
      <w:proofErr w:type="spellStart"/>
      <w:r>
        <w:rPr>
          <w:rFonts w:ascii="Courier New" w:hAnsi="Courier New" w:cs="Courier New"/>
        </w:rPr>
        <w:t>UserRepository</w:t>
      </w:r>
      <w:proofErr w:type="spellEnd"/>
      <w:r w:rsidRPr="00830C65">
        <w:t xml:space="preserve"> </w:t>
      </w:r>
      <w:r>
        <w:t>class</w:t>
      </w:r>
    </w:p>
    <w:p w14:paraId="35196D91" w14:textId="77777777" w:rsidR="00324ACC" w:rsidRDefault="00324ACC" w:rsidP="00324ACC">
      <w:pPr>
        <w:pStyle w:val="ExListParagraph"/>
      </w:pPr>
      <w:r>
        <w:t xml:space="preserve">Right click on the </w:t>
      </w:r>
      <w:proofErr w:type="spellStart"/>
      <w:r w:rsidRPr="00772F25">
        <w:rPr>
          <w:rFonts w:ascii="Courier New" w:hAnsi="Courier New" w:cs="Courier New"/>
          <w:b/>
        </w:rPr>
        <w:t>com.springclass.boot</w:t>
      </w:r>
      <w:r>
        <w:rPr>
          <w:rFonts w:ascii="Courier New" w:hAnsi="Courier New" w:cs="Courier New"/>
          <w:b/>
        </w:rPr>
        <w:t>.domain</w:t>
      </w:r>
      <w:proofErr w:type="spellEnd"/>
      <w:r w:rsidRPr="00C650A3">
        <w:t xml:space="preserve"> package</w:t>
      </w:r>
      <w:r>
        <w:t xml:space="preserve">, located in projects </w:t>
      </w:r>
      <w:r w:rsidRPr="005B0388">
        <w:rPr>
          <w:rFonts w:ascii="Courier New" w:hAnsi="Courier New" w:cs="Courier New"/>
          <w:b/>
          <w:szCs w:val="21"/>
        </w:rPr>
        <w:t>~/</w:t>
      </w:r>
      <w:proofErr w:type="spellStart"/>
      <w:r w:rsidRPr="005B0388">
        <w:rPr>
          <w:rFonts w:ascii="Courier New" w:hAnsi="Courier New" w:cs="Courier New"/>
          <w:b/>
          <w:szCs w:val="21"/>
        </w:rPr>
        <w:t>src</w:t>
      </w:r>
      <w:proofErr w:type="spellEnd"/>
      <w:r w:rsidRPr="005B0388">
        <w:rPr>
          <w:rFonts w:ascii="Courier New" w:hAnsi="Courier New" w:cs="Courier New"/>
          <w:b/>
          <w:szCs w:val="21"/>
        </w:rPr>
        <w:t>/main/java</w:t>
      </w:r>
      <w:r>
        <w:t xml:space="preserve"> directory, and select </w:t>
      </w:r>
      <w:r w:rsidRPr="007A2431">
        <w:rPr>
          <w:b/>
        </w:rPr>
        <w:t xml:space="preserve">New -&gt; </w:t>
      </w:r>
      <w:r>
        <w:rPr>
          <w:b/>
        </w:rPr>
        <w:t>Interface</w:t>
      </w:r>
      <w:r>
        <w:t xml:space="preserve">. </w:t>
      </w:r>
    </w:p>
    <w:p w14:paraId="2B8D25B9" w14:textId="77777777" w:rsidR="00324ACC" w:rsidRDefault="00324ACC" w:rsidP="00324ACC">
      <w:pPr>
        <w:pStyle w:val="ExListParagraph"/>
      </w:pPr>
      <w:r>
        <w:t xml:space="preserve">Name the new interface </w:t>
      </w:r>
      <w:proofErr w:type="spellStart"/>
      <w:r w:rsidRPr="003147F4">
        <w:rPr>
          <w:rFonts w:ascii="Courier New" w:hAnsi="Courier New" w:cs="Courier New"/>
          <w:b/>
        </w:rPr>
        <w:t>User</w:t>
      </w:r>
      <w:r>
        <w:rPr>
          <w:rFonts w:ascii="Courier New" w:hAnsi="Courier New" w:cs="Courier New"/>
          <w:b/>
        </w:rPr>
        <w:t>Repository</w:t>
      </w:r>
      <w:proofErr w:type="spellEnd"/>
      <w:r w:rsidRPr="00830C65">
        <w:t xml:space="preserve"> </w:t>
      </w:r>
      <w:r>
        <w:t xml:space="preserve">and click </w:t>
      </w:r>
      <w:r w:rsidRPr="00C650A3">
        <w:rPr>
          <w:b/>
        </w:rPr>
        <w:t>Finish</w:t>
      </w:r>
      <w:r>
        <w:t>.</w:t>
      </w:r>
    </w:p>
    <w:p w14:paraId="60ED0013" w14:textId="77777777" w:rsidR="00324ACC" w:rsidRPr="007A7D40" w:rsidRDefault="00324ACC" w:rsidP="00324ACC">
      <w:pPr>
        <w:pStyle w:val="ExListParagraph"/>
      </w:pPr>
      <w:r>
        <w:t xml:space="preserve">Annotate the </w:t>
      </w:r>
      <w:proofErr w:type="spellStart"/>
      <w:r>
        <w:rPr>
          <w:rFonts w:ascii="Courier New" w:hAnsi="Courier New" w:cs="Courier New"/>
          <w:b/>
        </w:rPr>
        <w:t>UserRepository</w:t>
      </w:r>
      <w:proofErr w:type="spellEnd"/>
      <w:r>
        <w:t xml:space="preserve"> interface with </w:t>
      </w:r>
      <w:proofErr w:type="gramStart"/>
      <w:r w:rsidRPr="007313C8">
        <w:rPr>
          <w:rFonts w:ascii="Courier New" w:hAnsi="Courier New" w:cs="Courier New"/>
          <w:b/>
        </w:rPr>
        <w:t>@</w:t>
      </w:r>
      <w:proofErr w:type="spellStart"/>
      <w:r w:rsidRPr="00AD5FFC">
        <w:rPr>
          <w:rFonts w:ascii="Courier New" w:hAnsi="Courier New" w:cs="Courier New"/>
          <w:b/>
        </w:rPr>
        <w:t>RepositoryRestResource</w:t>
      </w:r>
      <w:proofErr w:type="spellEnd"/>
      <w:r>
        <w:t xml:space="preserve"> .</w:t>
      </w:r>
      <w:proofErr w:type="gramEnd"/>
    </w:p>
    <w:p w14:paraId="7F28B8E2" w14:textId="77777777" w:rsidR="00324ACC" w:rsidRPr="007A7D40" w:rsidRDefault="00324ACC" w:rsidP="00324ACC">
      <w:pPr>
        <w:pStyle w:val="ExListParagraph"/>
      </w:pPr>
      <w:r>
        <w:t xml:space="preserve">Add </w:t>
      </w:r>
      <w:proofErr w:type="gramStart"/>
      <w:r>
        <w:t xml:space="preserve">an </w:t>
      </w:r>
      <w:r w:rsidRPr="00D23645">
        <w:rPr>
          <w:rFonts w:ascii="Courier New" w:hAnsi="Courier New" w:cs="Courier New"/>
          <w:b/>
        </w:rPr>
        <w:t>extends</w:t>
      </w:r>
      <w:proofErr w:type="gramEnd"/>
      <w:r>
        <w:t xml:space="preserve"> declaration for this interface to extend </w:t>
      </w:r>
      <w:proofErr w:type="spellStart"/>
      <w:r w:rsidRPr="00C748A6">
        <w:rPr>
          <w:rFonts w:ascii="Courier New" w:hAnsi="Courier New" w:cs="Courier New"/>
          <w:b/>
        </w:rPr>
        <w:t>CrudRepository</w:t>
      </w:r>
      <w:proofErr w:type="spellEnd"/>
      <w:r w:rsidRPr="00C748A6">
        <w:rPr>
          <w:rFonts w:ascii="Courier New" w:hAnsi="Courier New" w:cs="Courier New"/>
          <w:b/>
        </w:rPr>
        <w:t>&lt;User, Long&gt;</w:t>
      </w:r>
      <w:r>
        <w:t>.</w:t>
      </w:r>
    </w:p>
    <w:p w14:paraId="5849AA17" w14:textId="77777777" w:rsidR="00324ACC" w:rsidRDefault="00324ACC" w:rsidP="00324ACC">
      <w:pPr>
        <w:pStyle w:val="ExListParagraph"/>
      </w:pPr>
      <w:r>
        <w:t>Make sure to save your work.</w:t>
      </w:r>
    </w:p>
    <w:p w14:paraId="1D0F1517" w14:textId="77777777" w:rsidR="00324ACC" w:rsidRDefault="00324ACC" w:rsidP="00324ACC">
      <w:pPr>
        <w:pStyle w:val="ExNoteHeader"/>
      </w:pPr>
      <w:r>
        <w:lastRenderedPageBreak/>
        <w:t xml:space="preserve">Step 5: Review the </w:t>
      </w:r>
      <w:proofErr w:type="spellStart"/>
      <w:r w:rsidRPr="00DC50A0">
        <w:rPr>
          <w:rFonts w:ascii="Courier New" w:hAnsi="Courier New" w:cs="Courier New"/>
        </w:rPr>
        <w:t>TestClient</w:t>
      </w:r>
      <w:proofErr w:type="spellEnd"/>
      <w:r>
        <w:t xml:space="preserve"> class</w:t>
      </w:r>
    </w:p>
    <w:p w14:paraId="66A8D9F0" w14:textId="77777777" w:rsidR="00324ACC" w:rsidRDefault="00324ACC" w:rsidP="00324ACC">
      <w:pPr>
        <w:pStyle w:val="ExListParagraph"/>
      </w:pPr>
      <w:r>
        <w:t xml:space="preserve">Open the </w:t>
      </w:r>
      <w:r w:rsidRPr="00D23645">
        <w:rPr>
          <w:rFonts w:ascii="Courier New" w:hAnsi="Courier New" w:cs="Courier New"/>
          <w:b/>
        </w:rPr>
        <w:t>com.springclass.boot.client.TestClient.java</w:t>
      </w:r>
      <w:r w:rsidRPr="0092677B">
        <w:rPr>
          <w:b/>
        </w:rPr>
        <w:t xml:space="preserve"> </w:t>
      </w:r>
      <w:r>
        <w:t xml:space="preserve">file, located in projects </w:t>
      </w:r>
      <w:r w:rsidRPr="005B0388">
        <w:rPr>
          <w:rFonts w:ascii="Courier New" w:hAnsi="Courier New" w:cs="Courier New"/>
          <w:b/>
          <w:szCs w:val="21"/>
        </w:rPr>
        <w:t>~/</w:t>
      </w:r>
      <w:proofErr w:type="spellStart"/>
      <w:r w:rsidRPr="005B0388">
        <w:rPr>
          <w:rFonts w:ascii="Courier New" w:hAnsi="Courier New" w:cs="Courier New"/>
          <w:b/>
          <w:szCs w:val="21"/>
        </w:rPr>
        <w:t>src</w:t>
      </w:r>
      <w:proofErr w:type="spellEnd"/>
      <w:r w:rsidRPr="005B0388">
        <w:rPr>
          <w:rFonts w:ascii="Courier New" w:hAnsi="Courier New" w:cs="Courier New"/>
          <w:b/>
          <w:szCs w:val="21"/>
        </w:rPr>
        <w:t>/</w:t>
      </w:r>
      <w:r>
        <w:rPr>
          <w:rFonts w:ascii="Courier New" w:hAnsi="Courier New" w:cs="Courier New"/>
          <w:b/>
          <w:szCs w:val="21"/>
        </w:rPr>
        <w:t>test</w:t>
      </w:r>
      <w:r w:rsidRPr="005B0388">
        <w:rPr>
          <w:rFonts w:ascii="Courier New" w:hAnsi="Courier New" w:cs="Courier New"/>
          <w:b/>
          <w:szCs w:val="21"/>
        </w:rPr>
        <w:t>/java</w:t>
      </w:r>
      <w:r>
        <w:t xml:space="preserve"> directory. </w:t>
      </w:r>
    </w:p>
    <w:p w14:paraId="76BDAA12" w14:textId="77777777" w:rsidR="00324ACC" w:rsidRDefault="00324ACC" w:rsidP="00324ACC">
      <w:pPr>
        <w:pStyle w:val="ExListParagraph"/>
      </w:pPr>
      <w:r>
        <w:t xml:space="preserve">Inspect the </w:t>
      </w:r>
      <w:proofErr w:type="gramStart"/>
      <w:r w:rsidRPr="00C06205">
        <w:rPr>
          <w:rFonts w:ascii="Courier New" w:hAnsi="Courier New" w:cs="Courier New"/>
          <w:b/>
        </w:rPr>
        <w:t>main(</w:t>
      </w:r>
      <w:proofErr w:type="gramEnd"/>
      <w:r w:rsidRPr="00C06205">
        <w:rPr>
          <w:rFonts w:ascii="Courier New" w:hAnsi="Courier New" w:cs="Courier New"/>
          <w:b/>
        </w:rPr>
        <w:t>)</w:t>
      </w:r>
      <w:r>
        <w:t xml:space="preserve"> method to see how the </w:t>
      </w:r>
      <w:proofErr w:type="spellStart"/>
      <w:r w:rsidRPr="009E45ED">
        <w:rPr>
          <w:rFonts w:ascii="Courier New" w:hAnsi="Courier New" w:cs="Courier New"/>
          <w:b/>
        </w:rPr>
        <w:t>RestTemplate</w:t>
      </w:r>
      <w:proofErr w:type="spellEnd"/>
      <w:r>
        <w:t xml:space="preserve"> is used to interact with our local REST service.</w:t>
      </w:r>
    </w:p>
    <w:p w14:paraId="6532653B" w14:textId="77777777" w:rsidR="00324ACC" w:rsidRDefault="00324ACC" w:rsidP="00324ACC"/>
    <w:p w14:paraId="59626977" w14:textId="77777777" w:rsidR="00324ACC" w:rsidRPr="0092677B" w:rsidRDefault="00324ACC" w:rsidP="00324ACC"/>
    <w:p w14:paraId="2F74DCB0" w14:textId="77777777" w:rsidR="00324ACC" w:rsidRDefault="00324ACC" w:rsidP="00324ACC">
      <w:pPr>
        <w:pStyle w:val="ExNoteHeader"/>
      </w:pPr>
      <w:r>
        <w:t>Step 6: Run the Spring Boot Application</w:t>
      </w:r>
    </w:p>
    <w:p w14:paraId="31431957" w14:textId="77777777" w:rsidR="00324ACC" w:rsidRDefault="00324ACC" w:rsidP="00324ACC">
      <w:pPr>
        <w:pStyle w:val="ExListParagraph"/>
      </w:pPr>
      <w:r>
        <w:t xml:space="preserve">Run the </w:t>
      </w:r>
      <w:proofErr w:type="spellStart"/>
      <w:r w:rsidRPr="009A30CF">
        <w:rPr>
          <w:rFonts w:ascii="Courier New" w:hAnsi="Courier New" w:cs="Courier New"/>
          <w:b/>
        </w:rPr>
        <w:t>SpringBootRestServiceApplication</w:t>
      </w:r>
      <w:proofErr w:type="spellEnd"/>
      <w:r>
        <w:t xml:space="preserve"> program. You can execute </w:t>
      </w:r>
      <w:proofErr w:type="spellStart"/>
      <w:r w:rsidRPr="006877E7">
        <w:rPr>
          <w:rFonts w:ascii="Courier New" w:hAnsi="Courier New" w:cs="Courier New"/>
          <w:b/>
        </w:rPr>
        <w:t>SpringBootRestServiceApplication</w:t>
      </w:r>
      <w:proofErr w:type="spellEnd"/>
      <w:r>
        <w:t xml:space="preserve"> by </w:t>
      </w:r>
      <w:proofErr w:type="gramStart"/>
      <w:r>
        <w:t>right-clicking</w:t>
      </w:r>
      <w:proofErr w:type="gramEnd"/>
      <w:r>
        <w:t xml:space="preserve"> on it and selecting </w:t>
      </w:r>
      <w:r w:rsidRPr="004D343C">
        <w:rPr>
          <w:b/>
        </w:rPr>
        <w:t>Run As -&gt; Java Application</w:t>
      </w:r>
      <w:r>
        <w:t>.</w:t>
      </w:r>
    </w:p>
    <w:p w14:paraId="762FEA6E" w14:textId="77777777" w:rsidR="00324ACC" w:rsidRPr="004C64B8" w:rsidRDefault="00324ACC" w:rsidP="00324ACC">
      <w:pPr>
        <w:pStyle w:val="ExText"/>
      </w:pPr>
      <w:r w:rsidRPr="00980AFE">
        <w:rPr>
          <w:b/>
        </w:rPr>
        <w:t xml:space="preserve">Hint: </w:t>
      </w:r>
      <w:r>
        <w:t xml:space="preserve">If your IDE has Spring Boot support, you can also run the application by </w:t>
      </w:r>
      <w:proofErr w:type="gramStart"/>
      <w:r>
        <w:t>right-clicking</w:t>
      </w:r>
      <w:proofErr w:type="gramEnd"/>
      <w:r>
        <w:t xml:space="preserve"> on it and selecting </w:t>
      </w:r>
      <w:r w:rsidRPr="004D343C">
        <w:rPr>
          <w:b/>
        </w:rPr>
        <w:t xml:space="preserve">Run As -&gt; </w:t>
      </w:r>
      <w:r>
        <w:rPr>
          <w:b/>
        </w:rPr>
        <w:t>Spring Boot App</w:t>
      </w:r>
      <w:r>
        <w:t>.</w:t>
      </w:r>
    </w:p>
    <w:p w14:paraId="27417746" w14:textId="77777777" w:rsidR="00324ACC" w:rsidRDefault="00324ACC" w:rsidP="00324ACC">
      <w:pPr>
        <w:pStyle w:val="ExNoteHeader"/>
      </w:pPr>
      <w:r>
        <w:t>Step 7: Run the program and inspect the output</w:t>
      </w:r>
    </w:p>
    <w:p w14:paraId="15896EE8" w14:textId="77777777" w:rsidR="00324ACC" w:rsidRDefault="00324ACC" w:rsidP="00324ACC">
      <w:pPr>
        <w:pStyle w:val="ExListParagraph"/>
      </w:pPr>
      <w:r>
        <w:t xml:space="preserve">Run the </w:t>
      </w:r>
      <w:proofErr w:type="spellStart"/>
      <w:r w:rsidRPr="00F22327">
        <w:rPr>
          <w:rFonts w:ascii="Courier New" w:hAnsi="Courier New" w:cs="Courier New"/>
          <w:b/>
        </w:rPr>
        <w:t>TestClient</w:t>
      </w:r>
      <w:proofErr w:type="spellEnd"/>
      <w:r>
        <w:t xml:space="preserve"> program. You can execute </w:t>
      </w:r>
      <w:proofErr w:type="spellStart"/>
      <w:r w:rsidRPr="002B28EE">
        <w:rPr>
          <w:rFonts w:ascii="Courier New" w:hAnsi="Courier New" w:cs="Courier New"/>
          <w:b/>
        </w:rPr>
        <w:t>TestClient</w:t>
      </w:r>
      <w:proofErr w:type="spellEnd"/>
      <w:r>
        <w:t xml:space="preserve"> by </w:t>
      </w:r>
      <w:proofErr w:type="gramStart"/>
      <w:r>
        <w:t>right-clicking</w:t>
      </w:r>
      <w:proofErr w:type="gramEnd"/>
      <w:r>
        <w:t xml:space="preserve"> on it and selecting </w:t>
      </w:r>
      <w:r w:rsidRPr="004D343C">
        <w:rPr>
          <w:b/>
        </w:rPr>
        <w:t>Run As -&gt; Java Application</w:t>
      </w:r>
      <w:r>
        <w:t>.</w:t>
      </w:r>
    </w:p>
    <w:p w14:paraId="54706FC7" w14:textId="77777777" w:rsidR="00324ACC" w:rsidRDefault="00324ACC" w:rsidP="00324ACC">
      <w:pPr>
        <w:pStyle w:val="ExText"/>
        <w:rPr>
          <w:b/>
          <w:i/>
        </w:rPr>
      </w:pPr>
      <w:r>
        <w:t xml:space="preserve">In the console you may see some output of the logging system, followed by </w:t>
      </w:r>
      <w:r w:rsidRPr="00CB67D9">
        <w:rPr>
          <w:b/>
          <w:i/>
        </w:rPr>
        <w:t>“*** Successfully created a User through REST ***”</w:t>
      </w:r>
    </w:p>
    <w:p w14:paraId="787D19A7" w14:textId="77777777" w:rsidR="00324ACC" w:rsidRPr="004C64B8" w:rsidRDefault="00324ACC" w:rsidP="00324ACC">
      <w:pPr>
        <w:pStyle w:val="ExText"/>
      </w:pPr>
    </w:p>
    <w:p w14:paraId="724E1F3D" w14:textId="77777777" w:rsidR="00324ACC" w:rsidRDefault="00324ACC" w:rsidP="00324ACC">
      <w:pPr>
        <w:pStyle w:val="ExListParagraph"/>
      </w:pPr>
      <w:r>
        <w:t xml:space="preserve">Optionally, open the </w:t>
      </w:r>
      <w:proofErr w:type="spellStart"/>
      <w:r w:rsidRPr="009E0977">
        <w:rPr>
          <w:rFonts w:ascii="Courier New" w:hAnsi="Courier New" w:cs="Courier New"/>
          <w:b/>
        </w:rPr>
        <w:t>application.properties</w:t>
      </w:r>
      <w:proofErr w:type="spellEnd"/>
      <w:r>
        <w:t xml:space="preserve"> file located in the </w:t>
      </w:r>
      <w:r w:rsidRPr="009E0977">
        <w:rPr>
          <w:rFonts w:ascii="Courier New" w:hAnsi="Courier New" w:cs="Courier New"/>
          <w:b/>
        </w:rPr>
        <w:t>~</w:t>
      </w:r>
      <w:r>
        <w:rPr>
          <w:rFonts w:ascii="Courier New" w:hAnsi="Courier New" w:cs="Courier New"/>
          <w:b/>
        </w:rPr>
        <w:t>/</w:t>
      </w:r>
      <w:proofErr w:type="spellStart"/>
      <w:r w:rsidRPr="009E0977">
        <w:rPr>
          <w:rFonts w:ascii="Courier New" w:hAnsi="Courier New" w:cs="Courier New"/>
          <w:b/>
        </w:rPr>
        <w:t>src</w:t>
      </w:r>
      <w:proofErr w:type="spellEnd"/>
      <w:r w:rsidRPr="009E0977">
        <w:rPr>
          <w:rFonts w:ascii="Courier New" w:hAnsi="Courier New" w:cs="Courier New"/>
          <w:b/>
        </w:rPr>
        <w:t>/main/resources/</w:t>
      </w:r>
      <w:r>
        <w:t xml:space="preserve"> directory, and add an entry for </w:t>
      </w:r>
      <w:r w:rsidRPr="00292115">
        <w:rPr>
          <w:rFonts w:ascii="Courier New" w:hAnsi="Courier New" w:cs="Courier New"/>
          <w:b/>
        </w:rPr>
        <w:t>debug=true</w:t>
      </w:r>
      <w:r>
        <w:t xml:space="preserve"> to turn on DEBUG logging, which is available from the </w:t>
      </w:r>
      <w:proofErr w:type="spellStart"/>
      <w:r w:rsidRPr="00292115">
        <w:rPr>
          <w:rFonts w:ascii="Courier New" w:hAnsi="Courier New" w:cs="Courier New"/>
          <w:b/>
        </w:rPr>
        <w:t>devtools</w:t>
      </w:r>
      <w:proofErr w:type="spellEnd"/>
      <w:r>
        <w:t xml:space="preserve"> starter.</w:t>
      </w:r>
    </w:p>
    <w:p w14:paraId="42CAA99A" w14:textId="77777777" w:rsidR="008D1882" w:rsidRPr="004C64B8" w:rsidRDefault="008D1882" w:rsidP="00F031CC">
      <w:pPr>
        <w:pStyle w:val="ExNoteHeader"/>
      </w:pPr>
    </w:p>
    <w:sectPr w:rsidR="008D1882" w:rsidRPr="004C64B8" w:rsidSect="00320A0A">
      <w:headerReference w:type="even" r:id="rId9"/>
      <w:footerReference w:type="even" r:id="rId10"/>
      <w:footerReference w:type="default" r:id="rId11"/>
      <w:type w:val="oddPage"/>
      <w:pgSz w:w="12240" w:h="15840" w:code="1"/>
      <w:pgMar w:top="1077" w:right="1077" w:bottom="1077" w:left="1077"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5552C" w14:textId="77777777" w:rsidR="00FA243A" w:rsidRDefault="00FA243A">
      <w:r>
        <w:separator/>
      </w:r>
    </w:p>
    <w:p w14:paraId="19B14F61" w14:textId="77777777" w:rsidR="00FA243A" w:rsidRDefault="00FA243A"/>
    <w:p w14:paraId="423F0046" w14:textId="77777777" w:rsidR="00FA243A" w:rsidRDefault="00FA243A"/>
    <w:p w14:paraId="05FA5493" w14:textId="77777777" w:rsidR="00FA243A" w:rsidRDefault="00FA243A"/>
    <w:p w14:paraId="6F8B4864" w14:textId="77777777" w:rsidR="00FA243A" w:rsidRDefault="00FA243A"/>
    <w:p w14:paraId="4D651EFC" w14:textId="77777777" w:rsidR="00FA243A" w:rsidRDefault="00FA243A"/>
  </w:endnote>
  <w:endnote w:type="continuationSeparator" w:id="0">
    <w:p w14:paraId="4F56E79E" w14:textId="77777777" w:rsidR="00FA243A" w:rsidRDefault="00FA243A">
      <w:r>
        <w:continuationSeparator/>
      </w:r>
    </w:p>
    <w:p w14:paraId="54006D24" w14:textId="77777777" w:rsidR="00FA243A" w:rsidRDefault="00FA243A"/>
    <w:p w14:paraId="2F67E8A1" w14:textId="77777777" w:rsidR="00FA243A" w:rsidRDefault="00FA243A"/>
    <w:p w14:paraId="40542734" w14:textId="77777777" w:rsidR="00FA243A" w:rsidRDefault="00FA243A"/>
    <w:p w14:paraId="7770D100" w14:textId="77777777" w:rsidR="00FA243A" w:rsidRDefault="00FA243A"/>
    <w:p w14:paraId="3E0EE868" w14:textId="77777777" w:rsidR="00FA243A" w:rsidRDefault="00FA2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1C8C1" w14:textId="77777777" w:rsidR="00622A75" w:rsidRPr="00FF10C9" w:rsidRDefault="00622A75" w:rsidP="00FF10C9">
    <w:pPr>
      <w:pStyle w:val="Footer"/>
      <w:tabs>
        <w:tab w:val="left" w:pos="480"/>
      </w:tabs>
      <w:rPr>
        <w:rFonts w:ascii="Arial" w:hAnsi="Arial" w:cs="Arial"/>
      </w:rPr>
    </w:pPr>
    <w:r w:rsidRPr="00D04C23">
      <w:rPr>
        <w:rStyle w:val="PageNumber"/>
        <w:rFonts w:ascii="Arial" w:hAnsi="Arial" w:cs="Arial"/>
      </w:rPr>
      <w:fldChar w:fldCharType="begin"/>
    </w:r>
    <w:r w:rsidRPr="00D04C23">
      <w:rPr>
        <w:rStyle w:val="PageNumber"/>
        <w:rFonts w:ascii="Arial" w:hAnsi="Arial" w:cs="Arial"/>
      </w:rPr>
      <w:instrText xml:space="preserve"> PAGE </w:instrText>
    </w:r>
    <w:r w:rsidRPr="00D04C23">
      <w:rPr>
        <w:rStyle w:val="PageNumber"/>
        <w:rFonts w:ascii="Arial" w:hAnsi="Arial" w:cs="Arial"/>
      </w:rPr>
      <w:fldChar w:fldCharType="separate"/>
    </w:r>
    <w:r w:rsidR="00320A0A">
      <w:rPr>
        <w:rStyle w:val="PageNumber"/>
        <w:rFonts w:ascii="Arial" w:hAnsi="Arial" w:cs="Arial"/>
        <w:noProof/>
      </w:rPr>
      <w:t>2</w:t>
    </w:r>
    <w:r w:rsidRPr="00D04C23">
      <w:rPr>
        <w:rStyle w:val="PageNumber"/>
        <w:rFonts w:ascii="Arial" w:hAnsi="Arial" w:cs="Arial"/>
      </w:rPr>
      <w:fldChar w:fldCharType="end"/>
    </w:r>
    <w:r>
      <w:rPr>
        <w:rStyle w:val="PageNumber"/>
        <w:rFonts w:ascii="Arial" w:hAnsi="Arial" w:cs="Arial"/>
      </w:rPr>
      <w:t xml:space="preserve">             </w:t>
    </w:r>
    <w:r w:rsidRPr="00D04C23">
      <w:rPr>
        <w:rFonts w:ascii="Arial" w:hAnsi="Arial" w:cs="Arial"/>
      </w:rPr>
      <w:t xml:space="preserve">Copyright © </w:t>
    </w:r>
    <w:r>
      <w:rPr>
        <w:rFonts w:ascii="Arial" w:hAnsi="Arial" w:cs="Arial"/>
      </w:rPr>
      <w:fldChar w:fldCharType="begin"/>
    </w:r>
    <w:r>
      <w:rPr>
        <w:rFonts w:ascii="Arial" w:hAnsi="Arial" w:cs="Arial"/>
      </w:rPr>
      <w:instrText xml:space="preserve"> DATE \@ "yyyy" </w:instrText>
    </w:r>
    <w:r>
      <w:rPr>
        <w:rFonts w:ascii="Arial" w:hAnsi="Arial" w:cs="Arial"/>
      </w:rPr>
      <w:fldChar w:fldCharType="separate"/>
    </w:r>
    <w:r w:rsidR="004635A5">
      <w:rPr>
        <w:rFonts w:ascii="Arial" w:hAnsi="Arial" w:cs="Arial"/>
        <w:noProof/>
      </w:rPr>
      <w:t>2018</w:t>
    </w:r>
    <w:r>
      <w:rPr>
        <w:rFonts w:ascii="Arial" w:hAnsi="Arial" w:cs="Arial"/>
      </w:rPr>
      <w:fldChar w:fldCharType="end"/>
    </w:r>
    <w:r>
      <w:rPr>
        <w:rFonts w:ascii="Arial" w:hAnsi="Arial" w:cs="Arial"/>
      </w:rPr>
      <w:t xml:space="preserve"> </w:t>
    </w:r>
    <w:proofErr w:type="spellStart"/>
    <w:r>
      <w:rPr>
        <w:rFonts w:ascii="Arial" w:hAnsi="Arial" w:cs="Arial"/>
      </w:rPr>
      <w:t>Trivera</w:t>
    </w:r>
    <w:proofErr w:type="spellEnd"/>
    <w:r>
      <w:rPr>
        <w:rFonts w:ascii="Arial" w:hAnsi="Arial" w:cs="Arial"/>
      </w:rPr>
      <w:t xml:space="preserve"> Technologies LLC.</w:t>
    </w:r>
    <w:r w:rsidRPr="00D04C23">
      <w:rPr>
        <w:rFonts w:ascii="Arial" w:hAnsi="Arial" w:cs="Arial"/>
      </w:rPr>
      <w:t xml:space="preserve"> Worldwide. All Rights Reserved.        </w:t>
    </w:r>
    <w:proofErr w:type="spellStart"/>
    <w:r>
      <w:rPr>
        <w:rFonts w:ascii="Arial" w:hAnsi="Arial" w:cs="Arial"/>
      </w:rPr>
      <w:t>TTxxxxvx.x</w:t>
    </w:r>
    <w:proofErr w:type="spellEnd"/>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D64B8" w14:textId="119C2E25" w:rsidR="00320A0A" w:rsidRDefault="00320A0A" w:rsidP="00320A0A">
    <w:r>
      <w:rPr>
        <w:rFonts w:ascii="Century Gothic" w:hAnsi="Century Gothic"/>
        <w:noProof/>
        <w:color w:val="6C6C6C"/>
      </w:rPr>
      <mc:AlternateContent>
        <mc:Choice Requires="wps">
          <w:drawing>
            <wp:anchor distT="0" distB="0" distL="114300" distR="114300" simplePos="0" relativeHeight="251660288" behindDoc="0" locked="0" layoutInCell="1" allowOverlap="1" wp14:anchorId="16B0C850" wp14:editId="50BF19E8">
              <wp:simplePos x="0" y="0"/>
              <wp:positionH relativeFrom="column">
                <wp:posOffset>20320</wp:posOffset>
              </wp:positionH>
              <wp:positionV relativeFrom="paragraph">
                <wp:posOffset>29845</wp:posOffset>
              </wp:positionV>
              <wp:extent cx="6353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353175" cy="0"/>
                      </a:xfrm>
                      <a:prstGeom prst="line">
                        <a:avLst/>
                      </a:prstGeom>
                      <a:ln w="12700">
                        <a:solidFill>
                          <a:srgbClr val="F7964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9EEEAC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pt,2.35pt" to="501.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" strokecolor="#f79647" strokeweight="1pt"/>
          </w:pict>
        </mc:Fallback>
      </mc:AlternateContent>
    </w:r>
    <w:r w:rsidRPr="00320A0A">
      <w:rPr>
        <w:rFonts w:ascii="Century Gothic" w:hAnsi="Century Gothic"/>
        <w:noProof/>
        <w:color w:val="6C6C6C"/>
      </w:rPr>
      <w:drawing>
        <wp:anchor distT="0" distB="0" distL="114300" distR="114300" simplePos="0" relativeHeight="251658240" behindDoc="0" locked="0" layoutInCell="1" allowOverlap="1" wp14:anchorId="48BB529E" wp14:editId="2FA3016E">
          <wp:simplePos x="0" y="0"/>
          <wp:positionH relativeFrom="margin">
            <wp:posOffset>5699760</wp:posOffset>
          </wp:positionH>
          <wp:positionV relativeFrom="margin">
            <wp:posOffset>8469630</wp:posOffset>
          </wp:positionV>
          <wp:extent cx="704850" cy="704850"/>
          <wp:effectExtent l="0" t="0" r="0" b="0"/>
          <wp:wrapSquare wrapText="bothSides"/>
          <wp:docPr id="5" name="Picture 5" descr="C:\Users\Muhammad Usman\AppData\Local\Microsoft\Windows\INetCache\Content.Word\b_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Usman\AppData\Local\Microsoft\Windows\INetCache\Content.Word\b_ver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C134" w14:textId="75332104" w:rsidR="00320A0A" w:rsidRPr="00320A0A" w:rsidRDefault="00320A0A" w:rsidP="00320A0A">
    <w:pPr>
      <w:rPr>
        <w:rFonts w:ascii="Century Gothic" w:hAnsi="Century Gothic"/>
        <w:color w:val="6C6C6C"/>
      </w:rPr>
    </w:pPr>
    <w:r w:rsidRPr="00320A0A">
      <w:rPr>
        <w:rFonts w:ascii="Century Gothic" w:hAnsi="Century Gothic"/>
        <w:color w:val="6C6C6C"/>
      </w:rPr>
      <w:t>Presented by:</w:t>
    </w:r>
  </w:p>
  <w:p w14:paraId="0E19EA58" w14:textId="77777777" w:rsidR="00320A0A" w:rsidRPr="00320A0A" w:rsidRDefault="00320A0A" w:rsidP="00320A0A">
    <w:pPr>
      <w:rPr>
        <w:rFonts w:ascii="Century Gothic" w:hAnsi="Century Gothic"/>
        <w:b/>
      </w:rPr>
    </w:pPr>
    <w:r w:rsidRPr="00320A0A">
      <w:rPr>
        <w:rFonts w:ascii="Century Gothic" w:hAnsi="Century Gothic"/>
        <w:b/>
        <w:color w:val="F79647"/>
        <w:sz w:val="36"/>
      </w:rPr>
      <w:t>Mick Knutson</w:t>
    </w:r>
  </w:p>
  <w:p w14:paraId="133FEE97" w14:textId="0023BBF5" w:rsidR="00320A0A" w:rsidRPr="00320A0A" w:rsidRDefault="004635A5" w:rsidP="00320A0A">
    <w:pPr>
      <w:rPr>
        <w:rFonts w:ascii="Century Gothic" w:hAnsi="Century Gothic"/>
        <w:b/>
        <w:i/>
        <w:color w:val="000000" w:themeColor="text1"/>
      </w:rPr>
    </w:pPr>
    <w:hyperlink r:id="rId2" w:history="1">
      <w:r w:rsidR="00320A0A" w:rsidRPr="00320A0A">
        <w:rPr>
          <w:rStyle w:val="Hyperlink"/>
          <w:rFonts w:ascii="Century Gothic" w:hAnsi="Century Gothic"/>
          <w:b/>
          <w:i/>
          <w:color w:val="000000" w:themeColor="text1"/>
          <w:u w:val="none"/>
        </w:rPr>
        <w:t>https://www.baselogic.com</w:t>
      </w:r>
    </w:hyperlink>
  </w:p>
  <w:p w14:paraId="519CAEB6" w14:textId="77777777" w:rsidR="00320A0A" w:rsidRPr="00320A0A" w:rsidRDefault="00320A0A" w:rsidP="00320A0A">
    <w:pPr>
      <w:rPr>
        <w:rFonts w:ascii="Century Gothic" w:hAnsi="Century Gothic"/>
        <w:b/>
        <w:i/>
      </w:rPr>
    </w:pPr>
  </w:p>
  <w:p w14:paraId="1EE409FD" w14:textId="136364FB" w:rsidR="00622A75" w:rsidRPr="00FF10C9" w:rsidRDefault="00320A0A" w:rsidP="00320A0A">
    <w:pPr>
      <w:pStyle w:val="Footer"/>
      <w:rPr>
        <w:rFonts w:ascii="Arial" w:hAnsi="Arial" w:cs="Arial"/>
      </w:rPr>
    </w:pPr>
    <w:r>
      <w:rPr>
        <w:rFonts w:ascii="Arial" w:hAnsi="Arial" w:cs="Arial"/>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9F024" w14:textId="77777777" w:rsidR="00FA243A" w:rsidRDefault="00FA243A">
      <w:r>
        <w:separator/>
      </w:r>
    </w:p>
    <w:p w14:paraId="2D9E98BB" w14:textId="77777777" w:rsidR="00FA243A" w:rsidRDefault="00FA243A"/>
    <w:p w14:paraId="3855F6F4" w14:textId="77777777" w:rsidR="00FA243A" w:rsidRDefault="00FA243A"/>
    <w:p w14:paraId="54EFD13F" w14:textId="77777777" w:rsidR="00FA243A" w:rsidRDefault="00FA243A"/>
    <w:p w14:paraId="0F3B393A" w14:textId="77777777" w:rsidR="00FA243A" w:rsidRDefault="00FA243A"/>
    <w:p w14:paraId="6E0F29A7" w14:textId="77777777" w:rsidR="00FA243A" w:rsidRDefault="00FA243A"/>
  </w:footnote>
  <w:footnote w:type="continuationSeparator" w:id="0">
    <w:p w14:paraId="4E22E65D" w14:textId="77777777" w:rsidR="00FA243A" w:rsidRDefault="00FA243A">
      <w:r>
        <w:continuationSeparator/>
      </w:r>
    </w:p>
    <w:p w14:paraId="2BEC56CD" w14:textId="77777777" w:rsidR="00FA243A" w:rsidRDefault="00FA243A"/>
    <w:p w14:paraId="24CAC839" w14:textId="77777777" w:rsidR="00FA243A" w:rsidRDefault="00FA243A"/>
    <w:p w14:paraId="126FECB4" w14:textId="77777777" w:rsidR="00FA243A" w:rsidRDefault="00FA243A"/>
    <w:p w14:paraId="6AD87F7E" w14:textId="77777777" w:rsidR="00FA243A" w:rsidRDefault="00FA243A"/>
    <w:p w14:paraId="0E9FF744" w14:textId="77777777" w:rsidR="00FA243A" w:rsidRDefault="00FA243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72DBD" w14:textId="77777777" w:rsidR="00622A75" w:rsidRDefault="00622A75" w:rsidP="00FF10C9">
    <w:pPr>
      <w:pStyle w:val="Header"/>
    </w:pPr>
  </w:p>
  <w:p w14:paraId="5832765D" w14:textId="77777777" w:rsidR="00622A75" w:rsidRPr="00FF10C9" w:rsidRDefault="00622A75" w:rsidP="00FF1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48BBA2"/>
    <w:lvl w:ilvl="0">
      <w:start w:val="1"/>
      <w:numFmt w:val="decimal"/>
      <w:lvlText w:val="%1."/>
      <w:lvlJc w:val="left"/>
      <w:pPr>
        <w:tabs>
          <w:tab w:val="num" w:pos="1800"/>
        </w:tabs>
        <w:ind w:left="1800" w:hanging="360"/>
      </w:pPr>
    </w:lvl>
  </w:abstractNum>
  <w:abstractNum w:abstractNumId="1">
    <w:nsid w:val="FFFFFF7D"/>
    <w:multiLevelType w:val="singleLevel"/>
    <w:tmpl w:val="4AC246A0"/>
    <w:lvl w:ilvl="0">
      <w:start w:val="1"/>
      <w:numFmt w:val="decimal"/>
      <w:lvlText w:val="%1."/>
      <w:lvlJc w:val="left"/>
      <w:pPr>
        <w:tabs>
          <w:tab w:val="num" w:pos="1440"/>
        </w:tabs>
        <w:ind w:left="1440" w:hanging="360"/>
      </w:pPr>
    </w:lvl>
  </w:abstractNum>
  <w:abstractNum w:abstractNumId="2">
    <w:nsid w:val="FFFFFF7E"/>
    <w:multiLevelType w:val="singleLevel"/>
    <w:tmpl w:val="E63C4076"/>
    <w:lvl w:ilvl="0">
      <w:start w:val="1"/>
      <w:numFmt w:val="decimal"/>
      <w:lvlText w:val="%1."/>
      <w:lvlJc w:val="left"/>
      <w:pPr>
        <w:tabs>
          <w:tab w:val="num" w:pos="1080"/>
        </w:tabs>
        <w:ind w:left="1080" w:hanging="360"/>
      </w:pPr>
    </w:lvl>
  </w:abstractNum>
  <w:abstractNum w:abstractNumId="3">
    <w:nsid w:val="FFFFFF7F"/>
    <w:multiLevelType w:val="singleLevel"/>
    <w:tmpl w:val="7B18A936"/>
    <w:lvl w:ilvl="0">
      <w:start w:val="1"/>
      <w:numFmt w:val="decimal"/>
      <w:lvlText w:val="%1."/>
      <w:lvlJc w:val="left"/>
      <w:pPr>
        <w:tabs>
          <w:tab w:val="num" w:pos="720"/>
        </w:tabs>
        <w:ind w:left="720" w:hanging="360"/>
      </w:pPr>
    </w:lvl>
  </w:abstractNum>
  <w:abstractNum w:abstractNumId="4">
    <w:nsid w:val="FFFFFF80"/>
    <w:multiLevelType w:val="singleLevel"/>
    <w:tmpl w:val="364A06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1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548C2E"/>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singleLevel"/>
    <w:tmpl w:val="11C05070"/>
    <w:lvl w:ilvl="0">
      <w:start w:val="1"/>
      <w:numFmt w:val="decimal"/>
      <w:lvlText w:val="%1."/>
      <w:lvlJc w:val="left"/>
      <w:pPr>
        <w:tabs>
          <w:tab w:val="num" w:pos="360"/>
        </w:tabs>
        <w:ind w:left="360" w:hanging="360"/>
      </w:pPr>
    </w:lvl>
  </w:abstractNum>
  <w:abstractNum w:abstractNumId="8">
    <w:nsid w:val="08270288"/>
    <w:multiLevelType w:val="hybridMultilevel"/>
    <w:tmpl w:val="8172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153F47"/>
    <w:multiLevelType w:val="hybridMultilevel"/>
    <w:tmpl w:val="6C440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BE33CE"/>
    <w:multiLevelType w:val="hybridMultilevel"/>
    <w:tmpl w:val="E7C64672"/>
    <w:lvl w:ilvl="0" w:tplc="4290F9CE">
      <w:start w:val="1"/>
      <w:numFmt w:val="bullet"/>
      <w:lvlText w:val=""/>
      <w:lvlJc w:val="left"/>
      <w:pPr>
        <w:tabs>
          <w:tab w:val="num" w:pos="648"/>
        </w:tabs>
        <w:ind w:left="648" w:hanging="648"/>
      </w:pPr>
      <w:rPr>
        <w:rFonts w:ascii="Wingdings" w:hAnsi="Wingdings" w:hint="default"/>
        <w:sz w:val="28"/>
      </w:rPr>
    </w:lvl>
    <w:lvl w:ilvl="1" w:tplc="D96C8D64">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2231B6"/>
    <w:multiLevelType w:val="hybridMultilevel"/>
    <w:tmpl w:val="9E245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F43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22668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A14280F"/>
    <w:multiLevelType w:val="hybridMultilevel"/>
    <w:tmpl w:val="FC18F2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685663"/>
    <w:multiLevelType w:val="hybridMultilevel"/>
    <w:tmpl w:val="50403C52"/>
    <w:lvl w:ilvl="0" w:tplc="947E3338">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D59620E"/>
    <w:multiLevelType w:val="hybridMultilevel"/>
    <w:tmpl w:val="F91EB7C2"/>
    <w:lvl w:ilvl="0" w:tplc="0E6C988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A343C2"/>
    <w:multiLevelType w:val="hybridMultilevel"/>
    <w:tmpl w:val="3594EEA2"/>
    <w:lvl w:ilvl="0" w:tplc="E9225964">
      <w:start w:val="1"/>
      <w:numFmt w:val="decimal"/>
      <w:lvlRestart w:val="0"/>
      <w:lvlText w:val="%1)"/>
      <w:lvlJc w:val="left"/>
      <w:pPr>
        <w:tabs>
          <w:tab w:val="num" w:pos="2520"/>
        </w:tabs>
        <w:ind w:left="2232" w:hanging="72"/>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8">
    <w:nsid w:val="32B92570"/>
    <w:multiLevelType w:val="multilevel"/>
    <w:tmpl w:val="085ABCB4"/>
    <w:lvl w:ilvl="0">
      <w:start w:val="1"/>
      <w:numFmt w:val="decimal"/>
      <w:lvlText w:val="Session %1"/>
      <w:lvlJc w:val="left"/>
      <w:pPr>
        <w:tabs>
          <w:tab w:val="num" w:pos="2040"/>
        </w:tabs>
        <w:ind w:left="240" w:firstLine="0"/>
      </w:pPr>
      <w:rPr>
        <w:rFonts w:hint="default"/>
      </w:rPr>
    </w:lvl>
    <w:lvl w:ilvl="1">
      <w:start w:val="1"/>
      <w:numFmt w:val="decimal"/>
      <w:lvlText w:val="Lesson %2"/>
      <w:lvlJc w:val="left"/>
      <w:pPr>
        <w:tabs>
          <w:tab w:val="num" w:pos="2040"/>
        </w:tabs>
        <w:ind w:left="240" w:firstLine="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320"/>
        </w:tabs>
        <w:ind w:left="1104" w:hanging="864"/>
      </w:pPr>
      <w:rPr>
        <w:rFonts w:hint="default"/>
      </w:rPr>
    </w:lvl>
    <w:lvl w:ilvl="4">
      <w:start w:val="1"/>
      <w:numFmt w:val="decimal"/>
      <w:lvlText w:val="%1.%2.%3.%4.%5"/>
      <w:lvlJc w:val="left"/>
      <w:pPr>
        <w:tabs>
          <w:tab w:val="num" w:pos="1680"/>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9">
    <w:nsid w:val="369D56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062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3F2F5F"/>
    <w:multiLevelType w:val="hybridMultilevel"/>
    <w:tmpl w:val="3EAA4E3C"/>
    <w:lvl w:ilvl="0" w:tplc="B6A217B2">
      <w:start w:val="1"/>
      <w:numFmt w:val="decimal"/>
      <w:pStyle w:val="ExTitle"/>
      <w:lvlText w:val="Exercise %1."/>
      <w:lvlJc w:val="left"/>
      <w:pPr>
        <w:tabs>
          <w:tab w:val="num" w:pos="3720"/>
        </w:tabs>
        <w:ind w:left="26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7D5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AB4F2B"/>
    <w:multiLevelType w:val="hybridMultilevel"/>
    <w:tmpl w:val="CD2226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9057A06"/>
    <w:multiLevelType w:val="multilevel"/>
    <w:tmpl w:val="7038A3FA"/>
    <w:lvl w:ilvl="0">
      <w:start w:val="1"/>
      <w:numFmt w:val="decimal"/>
      <w:pStyle w:val="ExListParagraph"/>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C0109FD"/>
    <w:multiLevelType w:val="hybridMultilevel"/>
    <w:tmpl w:val="D9427310"/>
    <w:lvl w:ilvl="0" w:tplc="B440A9AE">
      <w:start w:val="1"/>
      <w:numFmt w:val="bullet"/>
      <w:lvlText w:val=""/>
      <w:lvlJc w:val="left"/>
      <w:pPr>
        <w:tabs>
          <w:tab w:val="num" w:pos="720"/>
        </w:tabs>
        <w:ind w:left="720" w:hanging="360"/>
      </w:pPr>
      <w:rPr>
        <w:rFonts w:ascii="Wingdings 3" w:hAnsi="Wingdings 3" w:hint="default"/>
      </w:rPr>
    </w:lvl>
    <w:lvl w:ilvl="1" w:tplc="ED1E315A">
      <w:numFmt w:val="bullet"/>
      <w:lvlText w:val=""/>
      <w:lvlJc w:val="left"/>
      <w:pPr>
        <w:tabs>
          <w:tab w:val="num" w:pos="1440"/>
        </w:tabs>
        <w:ind w:left="1440" w:hanging="360"/>
      </w:pPr>
      <w:rPr>
        <w:rFonts w:ascii="Wingdings 3" w:hAnsi="Wingdings 3" w:hint="default"/>
      </w:rPr>
    </w:lvl>
    <w:lvl w:ilvl="2" w:tplc="D44CDF4E" w:tentative="1">
      <w:start w:val="1"/>
      <w:numFmt w:val="bullet"/>
      <w:lvlText w:val=""/>
      <w:lvlJc w:val="left"/>
      <w:pPr>
        <w:tabs>
          <w:tab w:val="num" w:pos="2160"/>
        </w:tabs>
        <w:ind w:left="2160" w:hanging="360"/>
      </w:pPr>
      <w:rPr>
        <w:rFonts w:ascii="Wingdings 3" w:hAnsi="Wingdings 3" w:hint="default"/>
      </w:rPr>
    </w:lvl>
    <w:lvl w:ilvl="3" w:tplc="4B021528" w:tentative="1">
      <w:start w:val="1"/>
      <w:numFmt w:val="bullet"/>
      <w:lvlText w:val=""/>
      <w:lvlJc w:val="left"/>
      <w:pPr>
        <w:tabs>
          <w:tab w:val="num" w:pos="2880"/>
        </w:tabs>
        <w:ind w:left="2880" w:hanging="360"/>
      </w:pPr>
      <w:rPr>
        <w:rFonts w:ascii="Wingdings 3" w:hAnsi="Wingdings 3" w:hint="default"/>
      </w:rPr>
    </w:lvl>
    <w:lvl w:ilvl="4" w:tplc="24E27DAA" w:tentative="1">
      <w:start w:val="1"/>
      <w:numFmt w:val="bullet"/>
      <w:lvlText w:val=""/>
      <w:lvlJc w:val="left"/>
      <w:pPr>
        <w:tabs>
          <w:tab w:val="num" w:pos="3600"/>
        </w:tabs>
        <w:ind w:left="3600" w:hanging="360"/>
      </w:pPr>
      <w:rPr>
        <w:rFonts w:ascii="Wingdings 3" w:hAnsi="Wingdings 3" w:hint="default"/>
      </w:rPr>
    </w:lvl>
    <w:lvl w:ilvl="5" w:tplc="44803C88" w:tentative="1">
      <w:start w:val="1"/>
      <w:numFmt w:val="bullet"/>
      <w:lvlText w:val=""/>
      <w:lvlJc w:val="left"/>
      <w:pPr>
        <w:tabs>
          <w:tab w:val="num" w:pos="4320"/>
        </w:tabs>
        <w:ind w:left="4320" w:hanging="360"/>
      </w:pPr>
      <w:rPr>
        <w:rFonts w:ascii="Wingdings 3" w:hAnsi="Wingdings 3" w:hint="default"/>
      </w:rPr>
    </w:lvl>
    <w:lvl w:ilvl="6" w:tplc="8B606D66" w:tentative="1">
      <w:start w:val="1"/>
      <w:numFmt w:val="bullet"/>
      <w:lvlText w:val=""/>
      <w:lvlJc w:val="left"/>
      <w:pPr>
        <w:tabs>
          <w:tab w:val="num" w:pos="5040"/>
        </w:tabs>
        <w:ind w:left="5040" w:hanging="360"/>
      </w:pPr>
      <w:rPr>
        <w:rFonts w:ascii="Wingdings 3" w:hAnsi="Wingdings 3" w:hint="default"/>
      </w:rPr>
    </w:lvl>
    <w:lvl w:ilvl="7" w:tplc="567430A8" w:tentative="1">
      <w:start w:val="1"/>
      <w:numFmt w:val="bullet"/>
      <w:lvlText w:val=""/>
      <w:lvlJc w:val="left"/>
      <w:pPr>
        <w:tabs>
          <w:tab w:val="num" w:pos="5760"/>
        </w:tabs>
        <w:ind w:left="5760" w:hanging="360"/>
      </w:pPr>
      <w:rPr>
        <w:rFonts w:ascii="Wingdings 3" w:hAnsi="Wingdings 3" w:hint="default"/>
      </w:rPr>
    </w:lvl>
    <w:lvl w:ilvl="8" w:tplc="28D8423A" w:tentative="1">
      <w:start w:val="1"/>
      <w:numFmt w:val="bullet"/>
      <w:lvlText w:val=""/>
      <w:lvlJc w:val="left"/>
      <w:pPr>
        <w:tabs>
          <w:tab w:val="num" w:pos="6480"/>
        </w:tabs>
        <w:ind w:left="6480" w:hanging="360"/>
      </w:pPr>
      <w:rPr>
        <w:rFonts w:ascii="Wingdings 3" w:hAnsi="Wingdings 3" w:hint="default"/>
      </w:rPr>
    </w:lvl>
  </w:abstractNum>
  <w:abstractNum w:abstractNumId="26">
    <w:nsid w:val="529308C9"/>
    <w:multiLevelType w:val="hybridMultilevel"/>
    <w:tmpl w:val="FF9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1F54F5"/>
    <w:multiLevelType w:val="hybridMultilevel"/>
    <w:tmpl w:val="293E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36B22"/>
    <w:multiLevelType w:val="hybridMultilevel"/>
    <w:tmpl w:val="D3666E30"/>
    <w:lvl w:ilvl="0" w:tplc="11844176">
      <w:start w:val="1"/>
      <w:numFmt w:val="bullet"/>
      <w:lvlText w:val=""/>
      <w:lvlJc w:val="left"/>
      <w:pPr>
        <w:ind w:left="1080" w:hanging="360"/>
      </w:pPr>
      <w:rPr>
        <w:rFonts w:ascii="Symbol" w:hAnsi="Symbol" w:hint="default"/>
      </w:rPr>
    </w:lvl>
    <w:lvl w:ilvl="1" w:tplc="87AC42D2">
      <w:start w:val="1"/>
      <w:numFmt w:val="bullet"/>
      <w:lvlText w:val=""/>
      <w:lvlJc w:val="left"/>
      <w:pPr>
        <w:tabs>
          <w:tab w:val="num" w:pos="1797"/>
        </w:tabs>
        <w:ind w:left="1797" w:hanging="360"/>
      </w:pPr>
      <w:rPr>
        <w:rFonts w:ascii="Webdings" w:hAnsi="Webdings" w:hint="default"/>
        <w:sz w:val="28"/>
      </w:rPr>
    </w:lvl>
    <w:lvl w:ilvl="2" w:tplc="0409000F">
      <w:start w:val="1"/>
      <w:numFmt w:val="decimal"/>
      <w:lvlText w:val="%3."/>
      <w:lvlJc w:val="left"/>
      <w:pPr>
        <w:tabs>
          <w:tab w:val="num" w:pos="2517"/>
        </w:tabs>
        <w:ind w:left="2517" w:hanging="360"/>
      </w:pPr>
      <w:rPr>
        <w:rFonts w:hint="default"/>
      </w:rPr>
    </w:lvl>
    <w:lvl w:ilvl="3" w:tplc="B48864AA">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9">
    <w:nsid w:val="6CF13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C5248"/>
    <w:multiLevelType w:val="hybridMultilevel"/>
    <w:tmpl w:val="968C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B27A9E"/>
    <w:multiLevelType w:val="multilevel"/>
    <w:tmpl w:val="317AA5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800"/>
        </w:tabs>
        <w:ind w:left="864" w:hanging="864"/>
      </w:pPr>
      <w:rPr>
        <w:rFonts w:hint="default"/>
      </w:rPr>
    </w:lvl>
    <w:lvl w:ilvl="4">
      <w:start w:val="1"/>
      <w:numFmt w:val="decimal"/>
      <w:pStyle w:val="Heading5"/>
      <w:lvlText w:val="%1.%2.%3.%4.%5"/>
      <w:lvlJc w:val="left"/>
      <w:pPr>
        <w:tabs>
          <w:tab w:val="num" w:pos="2160"/>
        </w:tabs>
        <w:ind w:left="1008" w:hanging="1008"/>
      </w:pPr>
      <w:rPr>
        <w:rFonts w:hint="default"/>
      </w:rPr>
    </w:lvl>
    <w:lvl w:ilvl="5">
      <w:start w:val="1"/>
      <w:numFmt w:val="decimal"/>
      <w:pStyle w:val="Heading6"/>
      <w:lvlText w:val="%1.%2.%3.%4.%5.%6"/>
      <w:lvlJc w:val="left"/>
      <w:pPr>
        <w:tabs>
          <w:tab w:val="num" w:pos="2520"/>
        </w:tabs>
        <w:ind w:left="1152" w:hanging="1152"/>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decimal"/>
      <w:pStyle w:val="Heading9"/>
      <w:lvlText w:val="%1.%2.%3.%4.%5.%6.%7.%8.%9"/>
      <w:lvlJc w:val="left"/>
      <w:pPr>
        <w:tabs>
          <w:tab w:val="num" w:pos="3600"/>
        </w:tabs>
        <w:ind w:left="1584" w:hanging="1584"/>
      </w:pPr>
      <w:rPr>
        <w:rFonts w:hint="default"/>
      </w:rPr>
    </w:lvl>
  </w:abstractNum>
  <w:abstractNum w:abstractNumId="32">
    <w:nsid w:val="76666B43"/>
    <w:multiLevelType w:val="hybridMultilevel"/>
    <w:tmpl w:val="64CA18E0"/>
    <w:lvl w:ilvl="0" w:tplc="87D8E84A">
      <w:start w:val="1"/>
      <w:numFmt w:val="decimal"/>
      <w:lvlText w:val="Example %1:"/>
      <w:lvlJc w:val="left"/>
      <w:pPr>
        <w:tabs>
          <w:tab w:val="num" w:pos="1440"/>
        </w:tabs>
        <w:ind w:left="72" w:hanging="72"/>
      </w:pPr>
      <w:rPr>
        <w:rFonts w:ascii="Tahoma" w:hAnsi="Tahom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9383E92"/>
    <w:multiLevelType w:val="hybridMultilevel"/>
    <w:tmpl w:val="717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10"/>
  </w:num>
  <w:num w:numId="4">
    <w:abstractNumId w:val="6"/>
  </w:num>
  <w:num w:numId="5">
    <w:abstractNumId w:val="4"/>
  </w:num>
  <w:num w:numId="6">
    <w:abstractNumId w:val="7"/>
  </w:num>
  <w:num w:numId="7">
    <w:abstractNumId w:val="3"/>
  </w:num>
  <w:num w:numId="8">
    <w:abstractNumId w:val="2"/>
  </w:num>
  <w:num w:numId="9">
    <w:abstractNumId w:val="1"/>
  </w:num>
  <w:num w:numId="10">
    <w:abstractNumId w:val="0"/>
  </w:num>
  <w:num w:numId="11">
    <w:abstractNumId w:val="32"/>
  </w:num>
  <w:num w:numId="12">
    <w:abstractNumId w:val="17"/>
    <w:lvlOverride w:ilvl="0">
      <w:startOverride w:val="1"/>
    </w:lvlOverride>
  </w:num>
  <w:num w:numId="13">
    <w:abstractNumId w:val="18"/>
  </w:num>
  <w:num w:numId="14">
    <w:abstractNumId w:val="21"/>
  </w:num>
  <w:num w:numId="15">
    <w:abstractNumId w:val="11"/>
  </w:num>
  <w:num w:numId="16">
    <w:abstractNumId w:val="28"/>
  </w:num>
  <w:num w:numId="17">
    <w:abstractNumId w:val="14"/>
  </w:num>
  <w:num w:numId="18">
    <w:abstractNumId w:val="23"/>
  </w:num>
  <w:num w:numId="19">
    <w:abstractNumId w:val="8"/>
  </w:num>
  <w:num w:numId="20">
    <w:abstractNumId w:val="16"/>
  </w:num>
  <w:num w:numId="21">
    <w:abstractNumId w:val="20"/>
  </w:num>
  <w:num w:numId="22">
    <w:abstractNumId w:val="13"/>
  </w:num>
  <w:num w:numId="23">
    <w:abstractNumId w:val="19"/>
  </w:num>
  <w:num w:numId="24">
    <w:abstractNumId w:val="22"/>
  </w:num>
  <w:num w:numId="25">
    <w:abstractNumId w:val="12"/>
  </w:num>
  <w:num w:numId="26">
    <w:abstractNumId w:val="24"/>
  </w:num>
  <w:num w:numId="27">
    <w:abstractNumId w:val="29"/>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6"/>
  </w:num>
  <w:num w:numId="32">
    <w:abstractNumId w:val="15"/>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30"/>
  </w:num>
  <w:num w:numId="40">
    <w:abstractNumId w:val="27"/>
  </w:num>
  <w:num w:numId="4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0"/>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colormru v:ext="edit" colors="#60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F5"/>
    <w:rsid w:val="000073FE"/>
    <w:rsid w:val="0001175D"/>
    <w:rsid w:val="00012306"/>
    <w:rsid w:val="00022C1F"/>
    <w:rsid w:val="00023593"/>
    <w:rsid w:val="0003199C"/>
    <w:rsid w:val="00037699"/>
    <w:rsid w:val="00050FB8"/>
    <w:rsid w:val="00051239"/>
    <w:rsid w:val="0005378C"/>
    <w:rsid w:val="00057655"/>
    <w:rsid w:val="00060663"/>
    <w:rsid w:val="00080E2D"/>
    <w:rsid w:val="000835C6"/>
    <w:rsid w:val="000876A7"/>
    <w:rsid w:val="00095595"/>
    <w:rsid w:val="000976B0"/>
    <w:rsid w:val="000A230E"/>
    <w:rsid w:val="000B48AC"/>
    <w:rsid w:val="000B5A3E"/>
    <w:rsid w:val="000B62A1"/>
    <w:rsid w:val="000C50AE"/>
    <w:rsid w:val="000D0E7A"/>
    <w:rsid w:val="000D1D31"/>
    <w:rsid w:val="000E228A"/>
    <w:rsid w:val="000E2499"/>
    <w:rsid w:val="000E53F5"/>
    <w:rsid w:val="000F2530"/>
    <w:rsid w:val="000F7A3E"/>
    <w:rsid w:val="001000AE"/>
    <w:rsid w:val="00102E21"/>
    <w:rsid w:val="001120F8"/>
    <w:rsid w:val="00113737"/>
    <w:rsid w:val="001147C9"/>
    <w:rsid w:val="00123D50"/>
    <w:rsid w:val="001271AD"/>
    <w:rsid w:val="00153E01"/>
    <w:rsid w:val="00154E0F"/>
    <w:rsid w:val="00157F9B"/>
    <w:rsid w:val="00170BEF"/>
    <w:rsid w:val="0017364D"/>
    <w:rsid w:val="001810F2"/>
    <w:rsid w:val="00196D8E"/>
    <w:rsid w:val="001B014D"/>
    <w:rsid w:val="001B765D"/>
    <w:rsid w:val="001C1F95"/>
    <w:rsid w:val="001C2369"/>
    <w:rsid w:val="001F128E"/>
    <w:rsid w:val="001F1326"/>
    <w:rsid w:val="00200EF5"/>
    <w:rsid w:val="00201CBF"/>
    <w:rsid w:val="00212551"/>
    <w:rsid w:val="00230D16"/>
    <w:rsid w:val="00240C36"/>
    <w:rsid w:val="0025277D"/>
    <w:rsid w:val="00295B13"/>
    <w:rsid w:val="002A3E9F"/>
    <w:rsid w:val="002B12C9"/>
    <w:rsid w:val="002B28EE"/>
    <w:rsid w:val="002B5293"/>
    <w:rsid w:val="002C2590"/>
    <w:rsid w:val="002D513B"/>
    <w:rsid w:val="002D5D84"/>
    <w:rsid w:val="002E0410"/>
    <w:rsid w:val="002E54AE"/>
    <w:rsid w:val="002F331B"/>
    <w:rsid w:val="00313496"/>
    <w:rsid w:val="003147F4"/>
    <w:rsid w:val="00320A0A"/>
    <w:rsid w:val="00324ACC"/>
    <w:rsid w:val="00326121"/>
    <w:rsid w:val="003508A3"/>
    <w:rsid w:val="00360C13"/>
    <w:rsid w:val="00360D1A"/>
    <w:rsid w:val="00366833"/>
    <w:rsid w:val="00367BFD"/>
    <w:rsid w:val="00371E87"/>
    <w:rsid w:val="00372CE7"/>
    <w:rsid w:val="00373B1A"/>
    <w:rsid w:val="0037704D"/>
    <w:rsid w:val="00394756"/>
    <w:rsid w:val="00395324"/>
    <w:rsid w:val="003B598B"/>
    <w:rsid w:val="003B6189"/>
    <w:rsid w:val="003C24AA"/>
    <w:rsid w:val="003D0B02"/>
    <w:rsid w:val="003D12CF"/>
    <w:rsid w:val="003D51D2"/>
    <w:rsid w:val="003F4966"/>
    <w:rsid w:val="003F6650"/>
    <w:rsid w:val="003F6A03"/>
    <w:rsid w:val="00404731"/>
    <w:rsid w:val="004072F0"/>
    <w:rsid w:val="00414D58"/>
    <w:rsid w:val="00421A58"/>
    <w:rsid w:val="00432C67"/>
    <w:rsid w:val="00434BEE"/>
    <w:rsid w:val="004429A0"/>
    <w:rsid w:val="00453270"/>
    <w:rsid w:val="004635A5"/>
    <w:rsid w:val="0046672D"/>
    <w:rsid w:val="0047739D"/>
    <w:rsid w:val="004801A2"/>
    <w:rsid w:val="0048510A"/>
    <w:rsid w:val="0048575A"/>
    <w:rsid w:val="00495493"/>
    <w:rsid w:val="00497291"/>
    <w:rsid w:val="004A002F"/>
    <w:rsid w:val="004A02F9"/>
    <w:rsid w:val="004A5322"/>
    <w:rsid w:val="004B4196"/>
    <w:rsid w:val="004B68ED"/>
    <w:rsid w:val="004B7A25"/>
    <w:rsid w:val="004B7B47"/>
    <w:rsid w:val="004C60DB"/>
    <w:rsid w:val="004C64B8"/>
    <w:rsid w:val="004D0246"/>
    <w:rsid w:val="004D3339"/>
    <w:rsid w:val="004D343C"/>
    <w:rsid w:val="004D4074"/>
    <w:rsid w:val="004D47A8"/>
    <w:rsid w:val="004F7CC3"/>
    <w:rsid w:val="004F7DA9"/>
    <w:rsid w:val="005209BA"/>
    <w:rsid w:val="005321A6"/>
    <w:rsid w:val="00543F66"/>
    <w:rsid w:val="00551B56"/>
    <w:rsid w:val="00552951"/>
    <w:rsid w:val="005563CD"/>
    <w:rsid w:val="0056098D"/>
    <w:rsid w:val="00563472"/>
    <w:rsid w:val="00565D72"/>
    <w:rsid w:val="005704FB"/>
    <w:rsid w:val="00570518"/>
    <w:rsid w:val="0058685A"/>
    <w:rsid w:val="00590959"/>
    <w:rsid w:val="00591C68"/>
    <w:rsid w:val="00591D65"/>
    <w:rsid w:val="0059334A"/>
    <w:rsid w:val="00593F7C"/>
    <w:rsid w:val="005A6B93"/>
    <w:rsid w:val="005A73B4"/>
    <w:rsid w:val="005B0388"/>
    <w:rsid w:val="005B5922"/>
    <w:rsid w:val="005B7DD1"/>
    <w:rsid w:val="005C0579"/>
    <w:rsid w:val="005C12D5"/>
    <w:rsid w:val="005C5A1D"/>
    <w:rsid w:val="005D00F0"/>
    <w:rsid w:val="005D16CF"/>
    <w:rsid w:val="005D20E0"/>
    <w:rsid w:val="005D7C6D"/>
    <w:rsid w:val="005E043D"/>
    <w:rsid w:val="005F1954"/>
    <w:rsid w:val="005F3044"/>
    <w:rsid w:val="006006F2"/>
    <w:rsid w:val="00611582"/>
    <w:rsid w:val="00611F16"/>
    <w:rsid w:val="00622A75"/>
    <w:rsid w:val="00630077"/>
    <w:rsid w:val="006320D0"/>
    <w:rsid w:val="00646FC8"/>
    <w:rsid w:val="00650CA7"/>
    <w:rsid w:val="00657A39"/>
    <w:rsid w:val="00661AF4"/>
    <w:rsid w:val="00662A04"/>
    <w:rsid w:val="00666486"/>
    <w:rsid w:val="006668A6"/>
    <w:rsid w:val="0066767A"/>
    <w:rsid w:val="006818E9"/>
    <w:rsid w:val="00683CAB"/>
    <w:rsid w:val="006877E7"/>
    <w:rsid w:val="00691E1A"/>
    <w:rsid w:val="00693ADE"/>
    <w:rsid w:val="00695D0C"/>
    <w:rsid w:val="00696B05"/>
    <w:rsid w:val="00696BE7"/>
    <w:rsid w:val="006A0076"/>
    <w:rsid w:val="006A3A1F"/>
    <w:rsid w:val="006A4294"/>
    <w:rsid w:val="006B2D23"/>
    <w:rsid w:val="006B6994"/>
    <w:rsid w:val="006B6E96"/>
    <w:rsid w:val="006B7F3D"/>
    <w:rsid w:val="006C4655"/>
    <w:rsid w:val="006C5767"/>
    <w:rsid w:val="006D653A"/>
    <w:rsid w:val="00727C15"/>
    <w:rsid w:val="007313C8"/>
    <w:rsid w:val="0073299C"/>
    <w:rsid w:val="0074197B"/>
    <w:rsid w:val="00743E57"/>
    <w:rsid w:val="00755776"/>
    <w:rsid w:val="007655D4"/>
    <w:rsid w:val="007657CA"/>
    <w:rsid w:val="00772F25"/>
    <w:rsid w:val="00773A13"/>
    <w:rsid w:val="00776321"/>
    <w:rsid w:val="0078299A"/>
    <w:rsid w:val="007874CE"/>
    <w:rsid w:val="00793572"/>
    <w:rsid w:val="00794348"/>
    <w:rsid w:val="007958DC"/>
    <w:rsid w:val="0079594A"/>
    <w:rsid w:val="007A2431"/>
    <w:rsid w:val="007A4D81"/>
    <w:rsid w:val="007A7D40"/>
    <w:rsid w:val="007B4678"/>
    <w:rsid w:val="007C569B"/>
    <w:rsid w:val="007C6129"/>
    <w:rsid w:val="007E2206"/>
    <w:rsid w:val="008046C5"/>
    <w:rsid w:val="00814A75"/>
    <w:rsid w:val="00820E8F"/>
    <w:rsid w:val="0082521B"/>
    <w:rsid w:val="00830C65"/>
    <w:rsid w:val="008344C3"/>
    <w:rsid w:val="008358C0"/>
    <w:rsid w:val="0084213A"/>
    <w:rsid w:val="008472C9"/>
    <w:rsid w:val="008613F4"/>
    <w:rsid w:val="00867965"/>
    <w:rsid w:val="0087738D"/>
    <w:rsid w:val="00880C35"/>
    <w:rsid w:val="00882F42"/>
    <w:rsid w:val="00887B94"/>
    <w:rsid w:val="008913FE"/>
    <w:rsid w:val="00892878"/>
    <w:rsid w:val="00893B3F"/>
    <w:rsid w:val="00894A3D"/>
    <w:rsid w:val="00897E00"/>
    <w:rsid w:val="008A007B"/>
    <w:rsid w:val="008A3EF6"/>
    <w:rsid w:val="008B229C"/>
    <w:rsid w:val="008B6104"/>
    <w:rsid w:val="008C4A16"/>
    <w:rsid w:val="008C522A"/>
    <w:rsid w:val="008D0BC2"/>
    <w:rsid w:val="008D145D"/>
    <w:rsid w:val="008D1882"/>
    <w:rsid w:val="008D437E"/>
    <w:rsid w:val="008E0B67"/>
    <w:rsid w:val="008E1546"/>
    <w:rsid w:val="008E16B4"/>
    <w:rsid w:val="008E503A"/>
    <w:rsid w:val="008F2DE1"/>
    <w:rsid w:val="008F3769"/>
    <w:rsid w:val="009142AB"/>
    <w:rsid w:val="00916641"/>
    <w:rsid w:val="0092677B"/>
    <w:rsid w:val="0093467B"/>
    <w:rsid w:val="00937193"/>
    <w:rsid w:val="009456E5"/>
    <w:rsid w:val="00945968"/>
    <w:rsid w:val="009470F9"/>
    <w:rsid w:val="0095270D"/>
    <w:rsid w:val="0095278C"/>
    <w:rsid w:val="00954E84"/>
    <w:rsid w:val="0095640E"/>
    <w:rsid w:val="00956637"/>
    <w:rsid w:val="009614A7"/>
    <w:rsid w:val="00961ABD"/>
    <w:rsid w:val="00977D34"/>
    <w:rsid w:val="00980AFE"/>
    <w:rsid w:val="009A30CF"/>
    <w:rsid w:val="009B1125"/>
    <w:rsid w:val="009D6A4E"/>
    <w:rsid w:val="009E3D3D"/>
    <w:rsid w:val="009E45ED"/>
    <w:rsid w:val="009E7611"/>
    <w:rsid w:val="009E7CD6"/>
    <w:rsid w:val="009F1FF4"/>
    <w:rsid w:val="009F65DF"/>
    <w:rsid w:val="00A0297A"/>
    <w:rsid w:val="00A03B9E"/>
    <w:rsid w:val="00A2397B"/>
    <w:rsid w:val="00A3170F"/>
    <w:rsid w:val="00A3209E"/>
    <w:rsid w:val="00A369EE"/>
    <w:rsid w:val="00A45D47"/>
    <w:rsid w:val="00A50F11"/>
    <w:rsid w:val="00A53FBA"/>
    <w:rsid w:val="00A54E43"/>
    <w:rsid w:val="00A61B11"/>
    <w:rsid w:val="00A644A0"/>
    <w:rsid w:val="00A70D5A"/>
    <w:rsid w:val="00A73012"/>
    <w:rsid w:val="00A75F1D"/>
    <w:rsid w:val="00A91461"/>
    <w:rsid w:val="00A926BB"/>
    <w:rsid w:val="00AA0FC2"/>
    <w:rsid w:val="00AB0621"/>
    <w:rsid w:val="00AB077D"/>
    <w:rsid w:val="00AB235C"/>
    <w:rsid w:val="00AC4F76"/>
    <w:rsid w:val="00AD13C4"/>
    <w:rsid w:val="00AD2C27"/>
    <w:rsid w:val="00AD5FFC"/>
    <w:rsid w:val="00AD7B5C"/>
    <w:rsid w:val="00AE5B2E"/>
    <w:rsid w:val="00B07090"/>
    <w:rsid w:val="00B11276"/>
    <w:rsid w:val="00B21AF3"/>
    <w:rsid w:val="00B3032E"/>
    <w:rsid w:val="00B35C05"/>
    <w:rsid w:val="00B532B0"/>
    <w:rsid w:val="00B57CCF"/>
    <w:rsid w:val="00B601F9"/>
    <w:rsid w:val="00B739B1"/>
    <w:rsid w:val="00B7577C"/>
    <w:rsid w:val="00BA2888"/>
    <w:rsid w:val="00BA384D"/>
    <w:rsid w:val="00BB6B72"/>
    <w:rsid w:val="00BC6553"/>
    <w:rsid w:val="00BE20E0"/>
    <w:rsid w:val="00BF5AA9"/>
    <w:rsid w:val="00C06205"/>
    <w:rsid w:val="00C06893"/>
    <w:rsid w:val="00C264D0"/>
    <w:rsid w:val="00C27FF8"/>
    <w:rsid w:val="00C31E56"/>
    <w:rsid w:val="00C34FB8"/>
    <w:rsid w:val="00C379B5"/>
    <w:rsid w:val="00C5681B"/>
    <w:rsid w:val="00C57AA8"/>
    <w:rsid w:val="00C650A3"/>
    <w:rsid w:val="00C7309C"/>
    <w:rsid w:val="00C748A6"/>
    <w:rsid w:val="00CA7377"/>
    <w:rsid w:val="00CB67D9"/>
    <w:rsid w:val="00CB6F30"/>
    <w:rsid w:val="00CC7B8E"/>
    <w:rsid w:val="00CD6BFD"/>
    <w:rsid w:val="00CE6099"/>
    <w:rsid w:val="00D013C7"/>
    <w:rsid w:val="00D01A58"/>
    <w:rsid w:val="00D1227A"/>
    <w:rsid w:val="00D1247A"/>
    <w:rsid w:val="00D22A54"/>
    <w:rsid w:val="00D23645"/>
    <w:rsid w:val="00D33C06"/>
    <w:rsid w:val="00D341CD"/>
    <w:rsid w:val="00D371BD"/>
    <w:rsid w:val="00D43D7D"/>
    <w:rsid w:val="00D56C1C"/>
    <w:rsid w:val="00D56D45"/>
    <w:rsid w:val="00D64B6F"/>
    <w:rsid w:val="00D67674"/>
    <w:rsid w:val="00D7632D"/>
    <w:rsid w:val="00DA6EBB"/>
    <w:rsid w:val="00DA7C93"/>
    <w:rsid w:val="00DC2E15"/>
    <w:rsid w:val="00DC50A0"/>
    <w:rsid w:val="00DD7D78"/>
    <w:rsid w:val="00DF5C28"/>
    <w:rsid w:val="00DF5EC2"/>
    <w:rsid w:val="00E00E9A"/>
    <w:rsid w:val="00E06739"/>
    <w:rsid w:val="00E07944"/>
    <w:rsid w:val="00E12FEB"/>
    <w:rsid w:val="00E165F5"/>
    <w:rsid w:val="00E24A69"/>
    <w:rsid w:val="00E276FE"/>
    <w:rsid w:val="00E434A8"/>
    <w:rsid w:val="00E44F16"/>
    <w:rsid w:val="00E52A12"/>
    <w:rsid w:val="00E6381A"/>
    <w:rsid w:val="00E7205A"/>
    <w:rsid w:val="00E75A00"/>
    <w:rsid w:val="00E81B5F"/>
    <w:rsid w:val="00EB0D6E"/>
    <w:rsid w:val="00EB1469"/>
    <w:rsid w:val="00EB2DAF"/>
    <w:rsid w:val="00EB7DFC"/>
    <w:rsid w:val="00EC2EC7"/>
    <w:rsid w:val="00ED4739"/>
    <w:rsid w:val="00EE303C"/>
    <w:rsid w:val="00EF0CB5"/>
    <w:rsid w:val="00EF32C9"/>
    <w:rsid w:val="00F02680"/>
    <w:rsid w:val="00F031CC"/>
    <w:rsid w:val="00F203D9"/>
    <w:rsid w:val="00F22327"/>
    <w:rsid w:val="00F40ABC"/>
    <w:rsid w:val="00F51A40"/>
    <w:rsid w:val="00F54686"/>
    <w:rsid w:val="00F56D7D"/>
    <w:rsid w:val="00F65C8D"/>
    <w:rsid w:val="00F75A6F"/>
    <w:rsid w:val="00F83B01"/>
    <w:rsid w:val="00FA243A"/>
    <w:rsid w:val="00FB08AF"/>
    <w:rsid w:val="00FB2A4B"/>
    <w:rsid w:val="00FC0652"/>
    <w:rsid w:val="00FC5995"/>
    <w:rsid w:val="00FD148A"/>
    <w:rsid w:val="00FD2A46"/>
    <w:rsid w:val="00FD46FD"/>
    <w:rsid w:val="00FE36A2"/>
    <w:rsid w:val="00FF10C9"/>
    <w:rsid w:val="00FF6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606"/>
    </o:shapedefaults>
    <o:shapelayout v:ext="edit">
      <o:idmap v:ext="edit" data="1"/>
    </o:shapelayout>
  </w:shapeDefaults>
  <w:decimalSymbol w:val="."/>
  <w:listSeparator w:val=","/>
  <w14:docId w14:val="4114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71AD"/>
    <w:rPr>
      <w:sz w:val="21"/>
      <w:szCs w:val="24"/>
      <w:lang w:val="en-US" w:eastAsia="en-US"/>
    </w:rPr>
  </w:style>
  <w:style w:type="paragraph" w:styleId="Heading1">
    <w:name w:val="heading 1"/>
    <w:basedOn w:val="Normal"/>
    <w:next w:val="Normal"/>
    <w:pPr>
      <w:keepNext/>
      <w:numPr>
        <w:numId w:val="2"/>
      </w:numPr>
      <w:spacing w:before="100" w:beforeAutospacing="1" w:after="100" w:afterAutospacing="1"/>
      <w:outlineLvl w:val="0"/>
    </w:pPr>
    <w:rPr>
      <w:b/>
      <w:bCs/>
      <w:color w:val="000099"/>
      <w:sz w:val="32"/>
      <w:lang w:val="nl-NL"/>
    </w:rPr>
  </w:style>
  <w:style w:type="paragraph" w:styleId="Heading2">
    <w:name w:val="heading 2"/>
    <w:basedOn w:val="Normal"/>
    <w:next w:val="Normal"/>
    <w:autoRedefine/>
    <w:pPr>
      <w:keepNext/>
      <w:keepLines/>
      <w:numPr>
        <w:ilvl w:val="1"/>
        <w:numId w:val="2"/>
      </w:numPr>
      <w:spacing w:before="300" w:after="120"/>
      <w:outlineLvl w:val="1"/>
    </w:pPr>
    <w:rPr>
      <w:rFonts w:ascii="Arial" w:hAnsi="Arial" w:cs="Arial"/>
      <w:b/>
      <w:bCs/>
      <w:i/>
      <w:iCs/>
      <w:sz w:val="28"/>
      <w:szCs w:val="28"/>
    </w:rPr>
  </w:style>
  <w:style w:type="paragraph" w:styleId="Heading3">
    <w:name w:val="heading 3"/>
    <w:basedOn w:val="Normal"/>
    <w:next w:val="Normal"/>
    <w:autoRedefine/>
    <w:pPr>
      <w:keepNext/>
      <w:numPr>
        <w:ilvl w:val="2"/>
        <w:numId w:val="2"/>
      </w:numPr>
      <w:spacing w:before="240" w:after="120"/>
      <w:outlineLvl w:val="2"/>
    </w:pPr>
    <w:rPr>
      <w:rFonts w:ascii="Arial" w:hAnsi="Arial" w:cs="Arial"/>
      <w:b/>
      <w:bCs/>
      <w:sz w:val="26"/>
      <w:szCs w:val="26"/>
    </w:rPr>
  </w:style>
  <w:style w:type="paragraph" w:styleId="Heading4">
    <w:name w:val="heading 4"/>
    <w:basedOn w:val="Normal"/>
    <w:next w:val="Normal"/>
    <w:pPr>
      <w:keepNext/>
      <w:numPr>
        <w:ilvl w:val="3"/>
        <w:numId w:val="2"/>
      </w:numPr>
      <w:spacing w:before="240" w:after="60"/>
      <w:outlineLvl w:val="3"/>
    </w:pPr>
    <w:rPr>
      <w:b/>
      <w:bCs/>
      <w:sz w:val="28"/>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60"/>
        <w:tab w:val="right" w:pos="9360"/>
      </w:tabs>
    </w:pPr>
    <w:rPr>
      <w:sz w:val="18"/>
    </w:rPr>
  </w:style>
  <w:style w:type="paragraph" w:styleId="ListParagraph">
    <w:name w:val="List Paragraph"/>
    <w:basedOn w:val="Normal"/>
    <w:uiPriority w:val="34"/>
    <w:rsid w:val="0095278C"/>
    <w:pPr>
      <w:ind w:left="720"/>
      <w:contextualSpacing/>
    </w:pPr>
  </w:style>
  <w:style w:type="paragraph" w:customStyle="1" w:styleId="ExTOCTitle">
    <w:name w:val="Ex_TOC Title"/>
    <w:basedOn w:val="Normal"/>
    <w:next w:val="Normal"/>
    <w:pPr>
      <w:pageBreakBefore/>
      <w:shd w:val="clear" w:color="auto" w:fill="E0E0E0"/>
      <w:spacing w:after="360"/>
      <w:outlineLvl w:val="2"/>
    </w:pPr>
    <w:rPr>
      <w:b/>
      <w:smallCaps/>
      <w:sz w:val="36"/>
      <w:lang w:val="nl-NL"/>
    </w:rPr>
  </w:style>
  <w:style w:type="paragraph" w:styleId="DocumentMap">
    <w:name w:val="Document Map"/>
    <w:basedOn w:val="Normal"/>
    <w:semiHidden/>
    <w:pPr>
      <w:shd w:val="clear" w:color="auto" w:fill="000080"/>
    </w:pPr>
    <w:rPr>
      <w:rFonts w:ascii="Tahoma" w:hAnsi="Tahoma" w:cs="Tahoma"/>
    </w:rPr>
  </w:style>
  <w:style w:type="paragraph" w:styleId="TOC1">
    <w:name w:val="toc 1"/>
    <w:aliases w:val="Exercise TOC 1"/>
    <w:basedOn w:val="Normal"/>
    <w:next w:val="Normal"/>
    <w:uiPriority w:val="39"/>
    <w:pPr>
      <w:spacing w:before="240" w:after="120"/>
    </w:pPr>
    <w:rPr>
      <w:b/>
      <w:sz w:val="24"/>
    </w:rPr>
  </w:style>
  <w:style w:type="paragraph" w:styleId="TOC2">
    <w:name w:val="toc 2"/>
    <w:basedOn w:val="Normal"/>
    <w:next w:val="Normal"/>
    <w:semiHidden/>
    <w:pPr>
      <w:spacing w:before="120" w:after="60"/>
      <w:ind w:left="432"/>
    </w:pPr>
    <w:rPr>
      <w:b/>
    </w:rPr>
  </w:style>
  <w:style w:type="paragraph" w:styleId="TOC3">
    <w:name w:val="toc 3"/>
    <w:basedOn w:val="Normal"/>
    <w:next w:val="Normal"/>
    <w:semiHidden/>
    <w:pPr>
      <w:ind w:left="720"/>
    </w:pPr>
    <w:rPr>
      <w:sz w:val="18"/>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ExCode">
    <w:name w:val="Ex_ Code"/>
    <w:basedOn w:val="Normal"/>
    <w:next w:val="Normal"/>
    <w:qFormat/>
    <w:rsid w:val="0095278C"/>
    <w:pPr>
      <w:keepLines/>
      <w:tabs>
        <w:tab w:val="left" w:pos="360"/>
      </w:tabs>
      <w:ind w:left="720"/>
      <w:outlineLvl w:val="3"/>
    </w:pPr>
    <w:rPr>
      <w:rFonts w:ascii="Courier New" w:hAnsi="Courier New"/>
    </w:rPr>
  </w:style>
  <w:style w:type="paragraph" w:customStyle="1" w:styleId="ExTitle">
    <w:name w:val="Ex_Title"/>
    <w:basedOn w:val="ExTOCTitle"/>
    <w:next w:val="Normal"/>
    <w:qFormat/>
    <w:rsid w:val="00892878"/>
    <w:pPr>
      <w:numPr>
        <w:numId w:val="14"/>
      </w:numPr>
      <w:shd w:val="clear" w:color="auto" w:fill="auto"/>
      <w:tabs>
        <w:tab w:val="left" w:pos="2517"/>
      </w:tabs>
      <w:spacing w:after="240"/>
      <w:ind w:left="5034" w:hanging="2517"/>
    </w:pPr>
    <w:rPr>
      <w:rFonts w:ascii="Arial" w:hAnsi="Arial"/>
      <w:color w:val="FFFFFF"/>
      <w:sz w:val="3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customStyle="1" w:styleId="ExNoteHeader">
    <w:name w:val="Ex_Note Header"/>
    <w:basedOn w:val="Normal"/>
    <w:qFormat/>
    <w:rsid w:val="00820E8F"/>
    <w:pPr>
      <w:keepNext/>
      <w:spacing w:before="240" w:after="240"/>
    </w:pPr>
    <w:rPr>
      <w:rFonts w:cs="Arial"/>
      <w:b/>
      <w:sz w:val="24"/>
    </w:rPr>
  </w:style>
  <w:style w:type="paragraph" w:customStyle="1" w:styleId="ExTableText">
    <w:name w:val="Ex_Table Text"/>
    <w:basedOn w:val="Normal"/>
    <w:qFormat/>
    <w:rsid w:val="002B12C9"/>
    <w:pPr>
      <w:spacing w:before="120" w:after="120"/>
    </w:pPr>
  </w:style>
  <w:style w:type="paragraph" w:styleId="FootnoteText">
    <w:name w:val="footnote text"/>
    <w:basedOn w:val="Normal"/>
    <w:semiHidden/>
    <w:pPr>
      <w:spacing w:after="120"/>
    </w:pPr>
    <w:rPr>
      <w:sz w:val="18"/>
      <w:szCs w:val="20"/>
      <w:lang w:val="en-GB"/>
    </w:rPr>
  </w:style>
  <w:style w:type="character" w:styleId="FootnoteReference">
    <w:name w:val="footnote reference"/>
    <w:semiHidden/>
    <w:rPr>
      <w:vertAlign w:val="superscript"/>
    </w:rPr>
  </w:style>
  <w:style w:type="paragraph" w:customStyle="1" w:styleId="ExListParagraph">
    <w:name w:val="Ex_List Paragraph"/>
    <w:basedOn w:val="ListParagraph"/>
    <w:qFormat/>
    <w:rsid w:val="005C12D5"/>
    <w:pPr>
      <w:numPr>
        <w:numId w:val="26"/>
      </w:numPr>
      <w:spacing w:before="120" w:after="60"/>
      <w:contextualSpacing w:val="0"/>
    </w:pPr>
  </w:style>
  <w:style w:type="paragraph" w:customStyle="1" w:styleId="ExText">
    <w:name w:val="Ex_Text"/>
    <w:basedOn w:val="Normal"/>
    <w:qFormat/>
    <w:rsid w:val="00037699"/>
    <w:pPr>
      <w:spacing w:before="120" w:after="120"/>
    </w:pPr>
  </w:style>
  <w:style w:type="paragraph" w:styleId="Header">
    <w:name w:val="header"/>
    <w:basedOn w:val="Normal"/>
    <w:link w:val="HeaderChar"/>
    <w:unhideWhenUsed/>
    <w:rsid w:val="00D64B6F"/>
    <w:pPr>
      <w:tabs>
        <w:tab w:val="center" w:pos="4703"/>
        <w:tab w:val="right" w:pos="9406"/>
      </w:tabs>
    </w:pPr>
  </w:style>
  <w:style w:type="character" w:customStyle="1" w:styleId="HeaderChar">
    <w:name w:val="Header Char"/>
    <w:link w:val="Header"/>
    <w:uiPriority w:val="99"/>
    <w:rsid w:val="00D64B6F"/>
    <w:rPr>
      <w:rFonts w:ascii="Verdana" w:hAnsi="Verdana"/>
      <w:sz w:val="22"/>
      <w:szCs w:val="24"/>
    </w:rPr>
  </w:style>
  <w:style w:type="character" w:styleId="PageNumber">
    <w:name w:val="page number"/>
    <w:basedOn w:val="DefaultParagraphFont"/>
    <w:rsid w:val="00FF10C9"/>
  </w:style>
  <w:style w:type="paragraph" w:styleId="BalloonText">
    <w:name w:val="Balloon Text"/>
    <w:basedOn w:val="Normal"/>
    <w:link w:val="BalloonTextChar"/>
    <w:uiPriority w:val="99"/>
    <w:semiHidden/>
    <w:unhideWhenUsed/>
    <w:rsid w:val="00591D65"/>
    <w:rPr>
      <w:rFonts w:ascii="Tahoma" w:hAnsi="Tahoma" w:cs="Tahoma"/>
      <w:sz w:val="16"/>
      <w:szCs w:val="16"/>
    </w:rPr>
  </w:style>
  <w:style w:type="character" w:customStyle="1" w:styleId="BalloonTextChar">
    <w:name w:val="Balloon Text Char"/>
    <w:link w:val="BalloonText"/>
    <w:uiPriority w:val="99"/>
    <w:semiHidden/>
    <w:rsid w:val="00591D65"/>
    <w:rPr>
      <w:rFonts w:ascii="Tahoma" w:hAnsi="Tahoma" w:cs="Tahoma"/>
      <w:sz w:val="16"/>
      <w:szCs w:val="16"/>
    </w:rPr>
  </w:style>
  <w:style w:type="paragraph" w:customStyle="1" w:styleId="ExImage">
    <w:name w:val="Ex_Image"/>
    <w:basedOn w:val="ExText"/>
    <w:qFormat/>
    <w:rsid w:val="005C12D5"/>
    <w:pPr>
      <w:ind w:left="454"/>
    </w:pPr>
    <w:rPr>
      <w:noProof/>
    </w:rPr>
  </w:style>
  <w:style w:type="paragraph" w:customStyle="1" w:styleId="Exercise1Num">
    <w:name w:val="Exercise1Num"/>
    <w:basedOn w:val="Normal"/>
    <w:link w:val="Exercise1NumChar"/>
    <w:rsid w:val="008D1882"/>
    <w:pPr>
      <w:spacing w:before="240" w:after="120"/>
    </w:pPr>
    <w:rPr>
      <w:rFonts w:ascii="Verdana" w:hAnsi="Verdana"/>
      <w:sz w:val="20"/>
    </w:rPr>
  </w:style>
  <w:style w:type="character" w:customStyle="1" w:styleId="Exercise1NumChar">
    <w:name w:val="Exercise1Num Char"/>
    <w:link w:val="Exercise1Num"/>
    <w:rsid w:val="008D1882"/>
    <w:rPr>
      <w:rFonts w:ascii="Verdana" w:hAnsi="Verdana"/>
      <w:szCs w:val="24"/>
    </w:rPr>
  </w:style>
  <w:style w:type="paragraph" w:customStyle="1" w:styleId="ExerciseTitle">
    <w:name w:val="Exercise Title"/>
    <w:basedOn w:val="Normal"/>
    <w:next w:val="Normal"/>
    <w:link w:val="ExerciseTitleChar"/>
    <w:rsid w:val="00FC5995"/>
    <w:pPr>
      <w:pageBreakBefore/>
      <w:shd w:val="clear" w:color="auto" w:fill="E0E0E0"/>
      <w:tabs>
        <w:tab w:val="left" w:pos="2517"/>
        <w:tab w:val="num" w:pos="3720"/>
      </w:tabs>
      <w:spacing w:after="360"/>
      <w:ind w:left="2517" w:hanging="2517"/>
      <w:outlineLvl w:val="2"/>
    </w:pPr>
    <w:rPr>
      <w:rFonts w:ascii="Arial" w:hAnsi="Arial"/>
      <w:b/>
      <w:smallCaps/>
      <w:sz w:val="36"/>
      <w:szCs w:val="36"/>
      <w:lang w:val="nl-NL"/>
    </w:rPr>
  </w:style>
  <w:style w:type="character" w:customStyle="1" w:styleId="ExerciseTitleChar">
    <w:name w:val="Exercise Title Char"/>
    <w:link w:val="ExerciseTitle"/>
    <w:rsid w:val="00FC5995"/>
    <w:rPr>
      <w:rFonts w:ascii="Arial" w:hAnsi="Arial"/>
      <w:b/>
      <w:smallCaps/>
      <w:sz w:val="36"/>
      <w:szCs w:val="36"/>
      <w:shd w:val="clear" w:color="auto" w:fill="E0E0E0"/>
      <w:lang w:val="nl-NL"/>
    </w:rPr>
  </w:style>
  <w:style w:type="character" w:customStyle="1" w:styleId="FooterChar">
    <w:name w:val="Footer Char"/>
    <w:basedOn w:val="DefaultParagraphFont"/>
    <w:link w:val="Footer"/>
    <w:uiPriority w:val="99"/>
    <w:rsid w:val="00320A0A"/>
    <w:rPr>
      <w:sz w:val="18"/>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71AD"/>
    <w:rPr>
      <w:sz w:val="21"/>
      <w:szCs w:val="24"/>
      <w:lang w:val="en-US" w:eastAsia="en-US"/>
    </w:rPr>
  </w:style>
  <w:style w:type="paragraph" w:styleId="Heading1">
    <w:name w:val="heading 1"/>
    <w:basedOn w:val="Normal"/>
    <w:next w:val="Normal"/>
    <w:pPr>
      <w:keepNext/>
      <w:numPr>
        <w:numId w:val="2"/>
      </w:numPr>
      <w:spacing w:before="100" w:beforeAutospacing="1" w:after="100" w:afterAutospacing="1"/>
      <w:outlineLvl w:val="0"/>
    </w:pPr>
    <w:rPr>
      <w:b/>
      <w:bCs/>
      <w:color w:val="000099"/>
      <w:sz w:val="32"/>
      <w:lang w:val="nl-NL"/>
    </w:rPr>
  </w:style>
  <w:style w:type="paragraph" w:styleId="Heading2">
    <w:name w:val="heading 2"/>
    <w:basedOn w:val="Normal"/>
    <w:next w:val="Normal"/>
    <w:autoRedefine/>
    <w:pPr>
      <w:keepNext/>
      <w:keepLines/>
      <w:numPr>
        <w:ilvl w:val="1"/>
        <w:numId w:val="2"/>
      </w:numPr>
      <w:spacing w:before="300" w:after="120"/>
      <w:outlineLvl w:val="1"/>
    </w:pPr>
    <w:rPr>
      <w:rFonts w:ascii="Arial" w:hAnsi="Arial" w:cs="Arial"/>
      <w:b/>
      <w:bCs/>
      <w:i/>
      <w:iCs/>
      <w:sz w:val="28"/>
      <w:szCs w:val="28"/>
    </w:rPr>
  </w:style>
  <w:style w:type="paragraph" w:styleId="Heading3">
    <w:name w:val="heading 3"/>
    <w:basedOn w:val="Normal"/>
    <w:next w:val="Normal"/>
    <w:autoRedefine/>
    <w:pPr>
      <w:keepNext/>
      <w:numPr>
        <w:ilvl w:val="2"/>
        <w:numId w:val="2"/>
      </w:numPr>
      <w:spacing w:before="240" w:after="120"/>
      <w:outlineLvl w:val="2"/>
    </w:pPr>
    <w:rPr>
      <w:rFonts w:ascii="Arial" w:hAnsi="Arial" w:cs="Arial"/>
      <w:b/>
      <w:bCs/>
      <w:sz w:val="26"/>
      <w:szCs w:val="26"/>
    </w:rPr>
  </w:style>
  <w:style w:type="paragraph" w:styleId="Heading4">
    <w:name w:val="heading 4"/>
    <w:basedOn w:val="Normal"/>
    <w:next w:val="Normal"/>
    <w:pPr>
      <w:keepNext/>
      <w:numPr>
        <w:ilvl w:val="3"/>
        <w:numId w:val="2"/>
      </w:numPr>
      <w:spacing w:before="240" w:after="60"/>
      <w:outlineLvl w:val="3"/>
    </w:pPr>
    <w:rPr>
      <w:b/>
      <w:bCs/>
      <w:sz w:val="28"/>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60"/>
        <w:tab w:val="right" w:pos="9360"/>
      </w:tabs>
    </w:pPr>
    <w:rPr>
      <w:sz w:val="18"/>
    </w:rPr>
  </w:style>
  <w:style w:type="paragraph" w:styleId="ListParagraph">
    <w:name w:val="List Paragraph"/>
    <w:basedOn w:val="Normal"/>
    <w:uiPriority w:val="34"/>
    <w:rsid w:val="0095278C"/>
    <w:pPr>
      <w:ind w:left="720"/>
      <w:contextualSpacing/>
    </w:pPr>
  </w:style>
  <w:style w:type="paragraph" w:customStyle="1" w:styleId="ExTOCTitle">
    <w:name w:val="Ex_TOC Title"/>
    <w:basedOn w:val="Normal"/>
    <w:next w:val="Normal"/>
    <w:pPr>
      <w:pageBreakBefore/>
      <w:shd w:val="clear" w:color="auto" w:fill="E0E0E0"/>
      <w:spacing w:after="360"/>
      <w:outlineLvl w:val="2"/>
    </w:pPr>
    <w:rPr>
      <w:b/>
      <w:smallCaps/>
      <w:sz w:val="36"/>
      <w:lang w:val="nl-NL"/>
    </w:rPr>
  </w:style>
  <w:style w:type="paragraph" w:styleId="DocumentMap">
    <w:name w:val="Document Map"/>
    <w:basedOn w:val="Normal"/>
    <w:semiHidden/>
    <w:pPr>
      <w:shd w:val="clear" w:color="auto" w:fill="000080"/>
    </w:pPr>
    <w:rPr>
      <w:rFonts w:ascii="Tahoma" w:hAnsi="Tahoma" w:cs="Tahoma"/>
    </w:rPr>
  </w:style>
  <w:style w:type="paragraph" w:styleId="TOC1">
    <w:name w:val="toc 1"/>
    <w:aliases w:val="Exercise TOC 1"/>
    <w:basedOn w:val="Normal"/>
    <w:next w:val="Normal"/>
    <w:uiPriority w:val="39"/>
    <w:pPr>
      <w:spacing w:before="240" w:after="120"/>
    </w:pPr>
    <w:rPr>
      <w:b/>
      <w:sz w:val="24"/>
    </w:rPr>
  </w:style>
  <w:style w:type="paragraph" w:styleId="TOC2">
    <w:name w:val="toc 2"/>
    <w:basedOn w:val="Normal"/>
    <w:next w:val="Normal"/>
    <w:semiHidden/>
    <w:pPr>
      <w:spacing w:before="120" w:after="60"/>
      <w:ind w:left="432"/>
    </w:pPr>
    <w:rPr>
      <w:b/>
    </w:rPr>
  </w:style>
  <w:style w:type="paragraph" w:styleId="TOC3">
    <w:name w:val="toc 3"/>
    <w:basedOn w:val="Normal"/>
    <w:next w:val="Normal"/>
    <w:semiHidden/>
    <w:pPr>
      <w:ind w:left="720"/>
    </w:pPr>
    <w:rPr>
      <w:sz w:val="18"/>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customStyle="1" w:styleId="ExCode">
    <w:name w:val="Ex_ Code"/>
    <w:basedOn w:val="Normal"/>
    <w:next w:val="Normal"/>
    <w:qFormat/>
    <w:rsid w:val="0095278C"/>
    <w:pPr>
      <w:keepLines/>
      <w:tabs>
        <w:tab w:val="left" w:pos="360"/>
      </w:tabs>
      <w:ind w:left="720"/>
      <w:outlineLvl w:val="3"/>
    </w:pPr>
    <w:rPr>
      <w:rFonts w:ascii="Courier New" w:hAnsi="Courier New"/>
    </w:rPr>
  </w:style>
  <w:style w:type="paragraph" w:customStyle="1" w:styleId="ExTitle">
    <w:name w:val="Ex_Title"/>
    <w:basedOn w:val="ExTOCTitle"/>
    <w:next w:val="Normal"/>
    <w:qFormat/>
    <w:rsid w:val="00892878"/>
    <w:pPr>
      <w:numPr>
        <w:numId w:val="14"/>
      </w:numPr>
      <w:shd w:val="clear" w:color="auto" w:fill="auto"/>
      <w:tabs>
        <w:tab w:val="left" w:pos="2517"/>
      </w:tabs>
      <w:spacing w:after="240"/>
      <w:ind w:left="5034" w:hanging="2517"/>
    </w:pPr>
    <w:rPr>
      <w:rFonts w:ascii="Arial" w:hAnsi="Arial"/>
      <w:color w:val="FFFFFF"/>
      <w:sz w:val="3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customStyle="1" w:styleId="ExNoteHeader">
    <w:name w:val="Ex_Note Header"/>
    <w:basedOn w:val="Normal"/>
    <w:qFormat/>
    <w:rsid w:val="00820E8F"/>
    <w:pPr>
      <w:keepNext/>
      <w:spacing w:before="240" w:after="240"/>
    </w:pPr>
    <w:rPr>
      <w:rFonts w:cs="Arial"/>
      <w:b/>
      <w:sz w:val="24"/>
    </w:rPr>
  </w:style>
  <w:style w:type="paragraph" w:customStyle="1" w:styleId="ExTableText">
    <w:name w:val="Ex_Table Text"/>
    <w:basedOn w:val="Normal"/>
    <w:qFormat/>
    <w:rsid w:val="002B12C9"/>
    <w:pPr>
      <w:spacing w:before="120" w:after="120"/>
    </w:pPr>
  </w:style>
  <w:style w:type="paragraph" w:styleId="FootnoteText">
    <w:name w:val="footnote text"/>
    <w:basedOn w:val="Normal"/>
    <w:semiHidden/>
    <w:pPr>
      <w:spacing w:after="120"/>
    </w:pPr>
    <w:rPr>
      <w:sz w:val="18"/>
      <w:szCs w:val="20"/>
      <w:lang w:val="en-GB"/>
    </w:rPr>
  </w:style>
  <w:style w:type="character" w:styleId="FootnoteReference">
    <w:name w:val="footnote reference"/>
    <w:semiHidden/>
    <w:rPr>
      <w:vertAlign w:val="superscript"/>
    </w:rPr>
  </w:style>
  <w:style w:type="paragraph" w:customStyle="1" w:styleId="ExListParagraph">
    <w:name w:val="Ex_List Paragraph"/>
    <w:basedOn w:val="ListParagraph"/>
    <w:qFormat/>
    <w:rsid w:val="005C12D5"/>
    <w:pPr>
      <w:numPr>
        <w:numId w:val="26"/>
      </w:numPr>
      <w:spacing w:before="120" w:after="60"/>
      <w:contextualSpacing w:val="0"/>
    </w:pPr>
  </w:style>
  <w:style w:type="paragraph" w:customStyle="1" w:styleId="ExText">
    <w:name w:val="Ex_Text"/>
    <w:basedOn w:val="Normal"/>
    <w:qFormat/>
    <w:rsid w:val="00037699"/>
    <w:pPr>
      <w:spacing w:before="120" w:after="120"/>
    </w:pPr>
  </w:style>
  <w:style w:type="paragraph" w:styleId="Header">
    <w:name w:val="header"/>
    <w:basedOn w:val="Normal"/>
    <w:link w:val="HeaderChar"/>
    <w:unhideWhenUsed/>
    <w:rsid w:val="00D64B6F"/>
    <w:pPr>
      <w:tabs>
        <w:tab w:val="center" w:pos="4703"/>
        <w:tab w:val="right" w:pos="9406"/>
      </w:tabs>
    </w:pPr>
  </w:style>
  <w:style w:type="character" w:customStyle="1" w:styleId="HeaderChar">
    <w:name w:val="Header Char"/>
    <w:link w:val="Header"/>
    <w:uiPriority w:val="99"/>
    <w:rsid w:val="00D64B6F"/>
    <w:rPr>
      <w:rFonts w:ascii="Verdana" w:hAnsi="Verdana"/>
      <w:sz w:val="22"/>
      <w:szCs w:val="24"/>
    </w:rPr>
  </w:style>
  <w:style w:type="character" w:styleId="PageNumber">
    <w:name w:val="page number"/>
    <w:basedOn w:val="DefaultParagraphFont"/>
    <w:rsid w:val="00FF10C9"/>
  </w:style>
  <w:style w:type="paragraph" w:styleId="BalloonText">
    <w:name w:val="Balloon Text"/>
    <w:basedOn w:val="Normal"/>
    <w:link w:val="BalloonTextChar"/>
    <w:uiPriority w:val="99"/>
    <w:semiHidden/>
    <w:unhideWhenUsed/>
    <w:rsid w:val="00591D65"/>
    <w:rPr>
      <w:rFonts w:ascii="Tahoma" w:hAnsi="Tahoma" w:cs="Tahoma"/>
      <w:sz w:val="16"/>
      <w:szCs w:val="16"/>
    </w:rPr>
  </w:style>
  <w:style w:type="character" w:customStyle="1" w:styleId="BalloonTextChar">
    <w:name w:val="Balloon Text Char"/>
    <w:link w:val="BalloonText"/>
    <w:uiPriority w:val="99"/>
    <w:semiHidden/>
    <w:rsid w:val="00591D65"/>
    <w:rPr>
      <w:rFonts w:ascii="Tahoma" w:hAnsi="Tahoma" w:cs="Tahoma"/>
      <w:sz w:val="16"/>
      <w:szCs w:val="16"/>
    </w:rPr>
  </w:style>
  <w:style w:type="paragraph" w:customStyle="1" w:styleId="ExImage">
    <w:name w:val="Ex_Image"/>
    <w:basedOn w:val="ExText"/>
    <w:qFormat/>
    <w:rsid w:val="005C12D5"/>
    <w:pPr>
      <w:ind w:left="454"/>
    </w:pPr>
    <w:rPr>
      <w:noProof/>
    </w:rPr>
  </w:style>
  <w:style w:type="paragraph" w:customStyle="1" w:styleId="Exercise1Num">
    <w:name w:val="Exercise1Num"/>
    <w:basedOn w:val="Normal"/>
    <w:link w:val="Exercise1NumChar"/>
    <w:rsid w:val="008D1882"/>
    <w:pPr>
      <w:spacing w:before="240" w:after="120"/>
    </w:pPr>
    <w:rPr>
      <w:rFonts w:ascii="Verdana" w:hAnsi="Verdana"/>
      <w:sz w:val="20"/>
    </w:rPr>
  </w:style>
  <w:style w:type="character" w:customStyle="1" w:styleId="Exercise1NumChar">
    <w:name w:val="Exercise1Num Char"/>
    <w:link w:val="Exercise1Num"/>
    <w:rsid w:val="008D1882"/>
    <w:rPr>
      <w:rFonts w:ascii="Verdana" w:hAnsi="Verdana"/>
      <w:szCs w:val="24"/>
    </w:rPr>
  </w:style>
  <w:style w:type="paragraph" w:customStyle="1" w:styleId="ExerciseTitle">
    <w:name w:val="Exercise Title"/>
    <w:basedOn w:val="Normal"/>
    <w:next w:val="Normal"/>
    <w:link w:val="ExerciseTitleChar"/>
    <w:rsid w:val="00FC5995"/>
    <w:pPr>
      <w:pageBreakBefore/>
      <w:shd w:val="clear" w:color="auto" w:fill="E0E0E0"/>
      <w:tabs>
        <w:tab w:val="left" w:pos="2517"/>
        <w:tab w:val="num" w:pos="3720"/>
      </w:tabs>
      <w:spacing w:after="360"/>
      <w:ind w:left="2517" w:hanging="2517"/>
      <w:outlineLvl w:val="2"/>
    </w:pPr>
    <w:rPr>
      <w:rFonts w:ascii="Arial" w:hAnsi="Arial"/>
      <w:b/>
      <w:smallCaps/>
      <w:sz w:val="36"/>
      <w:szCs w:val="36"/>
      <w:lang w:val="nl-NL"/>
    </w:rPr>
  </w:style>
  <w:style w:type="character" w:customStyle="1" w:styleId="ExerciseTitleChar">
    <w:name w:val="Exercise Title Char"/>
    <w:link w:val="ExerciseTitle"/>
    <w:rsid w:val="00FC5995"/>
    <w:rPr>
      <w:rFonts w:ascii="Arial" w:hAnsi="Arial"/>
      <w:b/>
      <w:smallCaps/>
      <w:sz w:val="36"/>
      <w:szCs w:val="36"/>
      <w:shd w:val="clear" w:color="auto" w:fill="E0E0E0"/>
      <w:lang w:val="nl-NL"/>
    </w:rPr>
  </w:style>
  <w:style w:type="character" w:customStyle="1" w:styleId="FooterChar">
    <w:name w:val="Footer Char"/>
    <w:basedOn w:val="DefaultParagraphFont"/>
    <w:link w:val="Footer"/>
    <w:uiPriority w:val="99"/>
    <w:rsid w:val="00320A0A"/>
    <w:rPr>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8067">
      <w:bodyDiv w:val="1"/>
      <w:marLeft w:val="0"/>
      <w:marRight w:val="0"/>
      <w:marTop w:val="0"/>
      <w:marBottom w:val="0"/>
      <w:divBdr>
        <w:top w:val="none" w:sz="0" w:space="0" w:color="auto"/>
        <w:left w:val="none" w:sz="0" w:space="0" w:color="auto"/>
        <w:bottom w:val="none" w:sz="0" w:space="0" w:color="auto"/>
        <w:right w:val="none" w:sz="0" w:space="0" w:color="auto"/>
      </w:divBdr>
    </w:div>
    <w:div w:id="1099564347">
      <w:bodyDiv w:val="1"/>
      <w:marLeft w:val="0"/>
      <w:marRight w:val="0"/>
      <w:marTop w:val="0"/>
      <w:marBottom w:val="0"/>
      <w:divBdr>
        <w:top w:val="none" w:sz="0" w:space="0" w:color="auto"/>
        <w:left w:val="none" w:sz="0" w:space="0" w:color="auto"/>
        <w:bottom w:val="none" w:sz="0" w:space="0" w:color="auto"/>
        <w:right w:val="none" w:sz="0" w:space="0" w:color="auto"/>
      </w:divBdr>
      <w:divsChild>
        <w:div w:id="1699970160">
          <w:marLeft w:val="360"/>
          <w:marRight w:val="0"/>
          <w:marTop w:val="0"/>
          <w:marBottom w:val="0"/>
          <w:divBdr>
            <w:top w:val="none" w:sz="0" w:space="0" w:color="auto"/>
            <w:left w:val="none" w:sz="0" w:space="0" w:color="auto"/>
            <w:bottom w:val="none" w:sz="0" w:space="0" w:color="auto"/>
            <w:right w:val="none" w:sz="0" w:space="0" w:color="auto"/>
          </w:divBdr>
        </w:div>
        <w:div w:id="1210612224">
          <w:marLeft w:val="446"/>
          <w:marRight w:val="0"/>
          <w:marTop w:val="0"/>
          <w:marBottom w:val="0"/>
          <w:divBdr>
            <w:top w:val="none" w:sz="0" w:space="0" w:color="auto"/>
            <w:left w:val="none" w:sz="0" w:space="0" w:color="auto"/>
            <w:bottom w:val="none" w:sz="0" w:space="0" w:color="auto"/>
            <w:right w:val="none" w:sz="0" w:space="0" w:color="auto"/>
          </w:divBdr>
        </w:div>
        <w:div w:id="769467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www.baselogi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riveratech\Courseware\Lab_Manual_Template_201411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\Triveratech\Courseware\Lab_Manual_Template_20141101.dotx</Template>
  <TotalTime>0</TotalTime>
  <Pages>3</Pages>
  <Words>742</Words>
  <Characters>4233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Manual Template 2014</vt:lpstr>
    </vt:vector>
  </TitlesOfParts>
  <Company>Trivera</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Template 2014</dc:title>
  <dc:creator>P.Schmitz</dc:creator>
  <cp:lastModifiedBy>Mick Knutson</cp:lastModifiedBy>
  <cp:revision>3</cp:revision>
  <cp:lastPrinted>2018-07-27T03:59:00Z</cp:lastPrinted>
  <dcterms:created xsi:type="dcterms:W3CDTF">2018-07-27T02:04:00Z</dcterms:created>
  <dcterms:modified xsi:type="dcterms:W3CDTF">2018-07-27T04:00:00Z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TTxxxx</vt:lpwstr>
  </property>
  <property fmtid="{D5CDD505-2E9C-101B-9397-08002B2CF9AE}" pid="3" name="TT_Version">
    <vt:lpwstr>x.x</vt:lpwstr>
  </property>
</Properties>
</file>